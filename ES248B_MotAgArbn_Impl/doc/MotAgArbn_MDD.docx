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2997BDF361A44370BA8F55D20F8CC5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r w:rsidR="000D6D09" w:rsidRPr="000D6D09">
        <w:rPr>
          <w:rFonts w:cs="Calibri"/>
          <w:b/>
          <w:sz w:val="48"/>
          <w:szCs w:val="48"/>
        </w:rPr>
        <w:t xml:space="preserve"> </w:t>
      </w:r>
      <w:proofErr w:type="spellStart"/>
      <w:r w:rsidR="000D6D09">
        <w:rPr>
          <w:rFonts w:cs="Calibri"/>
          <w:b/>
          <w:sz w:val="48"/>
          <w:szCs w:val="48"/>
        </w:rPr>
        <w:t>MotAgArbn</w:t>
      </w:r>
      <w:proofErr w:type="spellEnd"/>
      <w:r w:rsidR="000D6D09">
        <w:rPr>
          <w:rFonts w:cs="Calibri"/>
          <w:b/>
          <w:sz w:val="48"/>
          <w:szCs w:val="48"/>
        </w:rPr>
        <w:t xml:space="preserve"> </w:t>
      </w:r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0D6D09" w:rsidRPr="007E0373" w:rsidRDefault="00437FB1" w:rsidP="000D6D09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b/>
          <w:sz w:val="36"/>
        </w:rPr>
        <w:t>Nov 16, 2016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0D6D09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0D6D09">
        <w:rPr>
          <w:b/>
          <w:sz w:val="24"/>
        </w:rPr>
        <w:t>Nexteer</w:t>
      </w:r>
      <w:proofErr w:type="spellEnd"/>
      <w:r w:rsidR="000D6D0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0D6D0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0D6D09" w:rsidRPr="00A158C7" w:rsidRDefault="00437FB1" w:rsidP="000D6D0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t xml:space="preserve">Matthew </w:t>
      </w:r>
      <w:proofErr w:type="spellStart"/>
      <w:r>
        <w:rPr>
          <w:b/>
          <w:sz w:val="24"/>
        </w:rPr>
        <w:t>Leser</w:t>
      </w:r>
      <w:proofErr w:type="spellEnd"/>
      <w:r w:rsidR="000D6D0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0D6D09">
        <w:rPr>
          <w:b/>
          <w:sz w:val="24"/>
        </w:rPr>
        <w:t>Nexteer</w:t>
      </w:r>
      <w:proofErr w:type="spellEnd"/>
      <w:r w:rsidR="000D6D0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0D6D0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0D6D09" w:rsidRPr="00AA38E8" w:rsidTr="00D23126">
        <w:trPr>
          <w:jc w:val="center"/>
        </w:trPr>
        <w:tc>
          <w:tcPr>
            <w:tcW w:w="2520" w:type="dxa"/>
          </w:tcPr>
          <w:p w:rsidR="000D6D09" w:rsidRPr="00AA38E8" w:rsidRDefault="000D6D09" w:rsidP="00D2312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0D6D09" w:rsidRPr="00AA38E8" w:rsidRDefault="000D6D09" w:rsidP="00D2312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0D6D09" w:rsidRPr="00AA38E8" w:rsidRDefault="000D6D09" w:rsidP="00D2312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0D6D09" w:rsidRPr="00AA38E8" w:rsidRDefault="000D6D09" w:rsidP="00D2312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0D6D09" w:rsidRPr="00AA38E8" w:rsidTr="00D23126">
        <w:trPr>
          <w:jc w:val="center"/>
        </w:trPr>
        <w:tc>
          <w:tcPr>
            <w:tcW w:w="2520" w:type="dxa"/>
          </w:tcPr>
          <w:p w:rsidR="000D6D09" w:rsidRPr="00AA38E8" w:rsidRDefault="000D6D09" w:rsidP="00D2312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0D6D09" w:rsidRPr="00AA38E8" w:rsidRDefault="00437FB1" w:rsidP="00D23126">
            <w:pPr>
              <w:rPr>
                <w:rFonts w:cs="Calibri"/>
              </w:rPr>
            </w:pPr>
            <w:r>
              <w:rPr>
                <w:rFonts w:cs="Calibri"/>
              </w:rPr>
              <w:t>ML</w:t>
            </w:r>
          </w:p>
        </w:tc>
        <w:tc>
          <w:tcPr>
            <w:tcW w:w="1350" w:type="dxa"/>
          </w:tcPr>
          <w:p w:rsidR="000D6D09" w:rsidRPr="00AA38E8" w:rsidRDefault="000D6D09" w:rsidP="00D2312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0D6D09" w:rsidRPr="00AA38E8" w:rsidRDefault="00437FB1" w:rsidP="00D23126">
            <w:pPr>
              <w:rPr>
                <w:rFonts w:cs="Calibri"/>
              </w:rPr>
            </w:pPr>
            <w:r>
              <w:rPr>
                <w:rFonts w:cs="Calibri"/>
              </w:rPr>
              <w:t>16-Nov-2016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FA16BE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FA16BE" w:rsidRDefault="0001579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372" w:history="1">
        <w:r w:rsidR="00FA16BE" w:rsidRPr="00C33604">
          <w:rPr>
            <w:rStyle w:val="Hyperlink"/>
          </w:rPr>
          <w:t>1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</w:rPr>
          <w:t>Introduction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_Toc427002372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5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73" w:history="1">
        <w:r w:rsidR="00FA16BE" w:rsidRPr="00C33604">
          <w:rPr>
            <w:rStyle w:val="Hyperlink"/>
          </w:rPr>
          <w:t>1.1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</w:rPr>
          <w:t>Purpose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_Toc427002373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5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74" w:history="1">
        <w:r w:rsidR="00FA16BE" w:rsidRPr="00C33604">
          <w:rPr>
            <w:rStyle w:val="Hyperlink"/>
          </w:rPr>
          <w:t>1.2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</w:rPr>
          <w:t>Scope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_Toc427002374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5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375" w:history="1">
        <w:r w:rsidR="00FA16BE" w:rsidRPr="00C33604">
          <w:rPr>
            <w:rStyle w:val="Hyperlink"/>
            <w:rFonts w:ascii="Calibri" w:hAnsi="Calibri" w:cs="Calibri"/>
          </w:rPr>
          <w:t>2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  <w:rFonts w:ascii="Calibri" w:hAnsi="Calibri" w:cs="Calibri"/>
          </w:rPr>
          <w:t>MotAgArbn  &amp; High-Level Description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_Toc427002375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6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376" w:history="1">
        <w:r w:rsidR="00FA16BE" w:rsidRPr="00C33604">
          <w:rPr>
            <w:rStyle w:val="Hyperlink"/>
            <w:rFonts w:ascii="Calibri" w:hAnsi="Calibri" w:cs="Calibri"/>
          </w:rPr>
          <w:t>3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  <w:rFonts w:ascii="Calibri" w:hAnsi="Calibri" w:cs="Calibri"/>
          </w:rPr>
          <w:t>Design details of software module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_Toc427002376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7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77" w:history="1">
        <w:r w:rsidR="00FA16BE" w:rsidRPr="00C33604">
          <w:rPr>
            <w:rStyle w:val="Hyperlink"/>
            <w:rFonts w:cs="Calibri"/>
          </w:rPr>
          <w:t>3.1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</w:rPr>
          <w:t>Graphical</w:t>
        </w:r>
        <w:r w:rsidR="00FA16BE" w:rsidRPr="00C33604">
          <w:rPr>
            <w:rStyle w:val="Hyperlink"/>
            <w:rFonts w:cs="Calibri"/>
          </w:rPr>
          <w:t xml:space="preserve"> representation of MotAgArbn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_Toc427002377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7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78" w:history="1">
        <w:r w:rsidR="00FA16BE" w:rsidRPr="00C33604">
          <w:rPr>
            <w:rStyle w:val="Hyperlink"/>
            <w:rFonts w:cs="Calibri"/>
          </w:rPr>
          <w:t>3.2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Data Flow Diagram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_Toc427002378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7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002379" w:history="1">
        <w:r w:rsidR="00FA16BE" w:rsidRPr="00C33604">
          <w:rPr>
            <w:rStyle w:val="Hyperlink"/>
            <w:rFonts w:cs="Calibri"/>
          </w:rPr>
          <w:t>3.2.1</w:t>
        </w:r>
        <w:r w:rsidR="00FA16BE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FA16BE" w:rsidRPr="00C33604">
          <w:rPr>
            <w:rStyle w:val="Hyperlink"/>
          </w:rPr>
          <w:t xml:space="preserve">Component </w:t>
        </w:r>
        <w:r w:rsidR="00FA16BE" w:rsidRPr="00C33604">
          <w:rPr>
            <w:rStyle w:val="Hyperlink"/>
            <w:rFonts w:cs="Calibri"/>
          </w:rPr>
          <w:t>level DFD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_Toc427002379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7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002380" w:history="1">
        <w:r w:rsidR="00FA16BE" w:rsidRPr="00C33604">
          <w:rPr>
            <w:rStyle w:val="Hyperlink"/>
            <w:rFonts w:cs="Calibri"/>
          </w:rPr>
          <w:t>3.2.2</w:t>
        </w:r>
        <w:r w:rsidR="00FA16BE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FA16BE" w:rsidRPr="00C33604">
          <w:rPr>
            <w:rStyle w:val="Hyperlink"/>
          </w:rPr>
          <w:t xml:space="preserve">Function </w:t>
        </w:r>
        <w:r w:rsidR="00FA16BE" w:rsidRPr="00C33604">
          <w:rPr>
            <w:rStyle w:val="Hyperlink"/>
            <w:rFonts w:cs="Calibri"/>
          </w:rPr>
          <w:t>level DFD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_Toc427002380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7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381" w:history="1">
        <w:r w:rsidR="00FA16BE" w:rsidRPr="00C33604">
          <w:rPr>
            <w:rStyle w:val="Hyperlink"/>
            <w:rFonts w:ascii="Calibri" w:hAnsi="Calibri" w:cs="Calibri"/>
          </w:rPr>
          <w:t>4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  <w:rFonts w:ascii="Calibri" w:hAnsi="Calibri" w:cs="Calibri"/>
          </w:rPr>
          <w:t>Constant Data Dictionary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_Toc427002381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8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82" w:history="1">
        <w:r w:rsidR="00FA16BE" w:rsidRPr="00C33604">
          <w:rPr>
            <w:rStyle w:val="Hyperlink"/>
          </w:rPr>
          <w:t>4.1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</w:rPr>
          <w:t>Program (fixed) Constants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_Toc427002382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8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002383" w:history="1">
        <w:r w:rsidR="00FA16BE" w:rsidRPr="00C33604">
          <w:rPr>
            <w:rStyle w:val="Hyperlink"/>
          </w:rPr>
          <w:t>4.1.1</w:t>
        </w:r>
        <w:r w:rsidR="00FA16BE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FA16BE" w:rsidRPr="00C33604">
          <w:rPr>
            <w:rStyle w:val="Hyperlink"/>
          </w:rPr>
          <w:t>Embedded Constants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_Toc427002383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8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384" w:history="1">
        <w:r w:rsidR="00FA16BE" w:rsidRPr="00C33604">
          <w:rPr>
            <w:rStyle w:val="Hyperlink"/>
            <w:rFonts w:ascii="Calibri" w:hAnsi="Calibri" w:cs="Calibri"/>
          </w:rPr>
          <w:t>5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  <w:rFonts w:ascii="Calibri" w:hAnsi="Calibri" w:cs="Calibri"/>
          </w:rPr>
          <w:t>Software Component Implementation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_Toc427002384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85" w:history="1">
        <w:r w:rsidR="00FA16BE" w:rsidRPr="00C33604">
          <w:rPr>
            <w:rStyle w:val="Hyperlink"/>
          </w:rPr>
          <w:t>5.1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</w:rPr>
          <w:t>Sub-Module Functions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_Toc427002385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86" w:history="1">
        <w:r w:rsidR="00FA16BE" w:rsidRPr="00C33604">
          <w:rPr>
            <w:rStyle w:val="Hyperlink"/>
            <w:rFonts w:cs="Calibri"/>
          </w:rPr>
          <w:t>5.1.1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Init: MotAgArbnInit1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_Toc427002386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87" w:history="1">
        <w:r w:rsidR="00FA16BE" w:rsidRPr="00C33604">
          <w:rPr>
            <w:rStyle w:val="Hyperlink"/>
            <w:rFonts w:cs="Calibri"/>
          </w:rPr>
          <w:t>5.1.1.1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Design Rationale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_Toc427002387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88" w:history="1">
        <w:r w:rsidR="00FA16BE" w:rsidRPr="00C33604">
          <w:rPr>
            <w:rStyle w:val="Hyperlink"/>
            <w:rFonts w:cs="Calibri"/>
          </w:rPr>
          <w:t>5.1.1.2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Module Outputs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_Toc427002388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89" w:history="1">
        <w:r w:rsidR="00FA16BE" w:rsidRPr="00C33604">
          <w:rPr>
            <w:rStyle w:val="Hyperlink"/>
            <w:rFonts w:cs="Calibri"/>
          </w:rPr>
          <w:t>5.1.2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Per: MotAgArbnPer1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_Toc427002389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0" w:history="1">
        <w:r w:rsidR="00FA16BE" w:rsidRPr="00C33604">
          <w:rPr>
            <w:rStyle w:val="Hyperlink"/>
            <w:rFonts w:cs="Calibri"/>
          </w:rPr>
          <w:t>5.1.2.1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Design Rationale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_Toc427002390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1" w:history="1">
        <w:r w:rsidR="00FA16BE" w:rsidRPr="00C33604">
          <w:rPr>
            <w:rStyle w:val="Hyperlink"/>
            <w:rFonts w:cs="Calibri"/>
          </w:rPr>
          <w:t>5.1.2.2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Store Module Inputs to Local copies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_Toc427002391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2" w:history="1">
        <w:r w:rsidR="00FA16BE" w:rsidRPr="00C33604">
          <w:rPr>
            <w:rStyle w:val="Hyperlink"/>
            <w:rFonts w:cs="Calibri"/>
          </w:rPr>
          <w:t>5.1.2.3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(Processing of function)………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_Toc427002392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3" w:history="1">
        <w:r w:rsidR="00FA16BE" w:rsidRPr="00C33604">
          <w:rPr>
            <w:rStyle w:val="Hyperlink"/>
            <w:rFonts w:cs="Calibri"/>
          </w:rPr>
          <w:t>5.1.2.4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Store Local copy of outputs into Module Outputs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_Toc427002393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4" w:history="1">
        <w:r w:rsidR="00FA16BE" w:rsidRPr="00C33604">
          <w:rPr>
            <w:rStyle w:val="Hyperlink"/>
          </w:rPr>
          <w:t>5.2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</w:rPr>
          <w:t>Server Runables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_Toc427002394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5" w:history="1">
        <w:r w:rsidR="00FA16BE" w:rsidRPr="00C33604">
          <w:rPr>
            <w:rStyle w:val="Hyperlink"/>
            <w:rFonts w:cs="Calibri"/>
          </w:rPr>
          <w:t>5.3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Interrupt Functions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_Toc427002395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6" w:history="1">
        <w:r w:rsidR="00FA16BE" w:rsidRPr="00C33604">
          <w:rPr>
            <w:rStyle w:val="Hyperlink"/>
            <w:rFonts w:cs="Calibri"/>
          </w:rPr>
          <w:t>5.4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Module Internal (Local) Functions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_Toc427002396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7" w:history="1">
        <w:r w:rsidR="00FA16BE" w:rsidRPr="00C33604">
          <w:rPr>
            <w:rStyle w:val="Hyperlink"/>
            <w:rFonts w:cs="Calibri"/>
          </w:rPr>
          <w:t>5.4.1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Local Function #1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_Toc427002397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8" w:history="1">
        <w:r w:rsidR="00FA16BE" w:rsidRPr="00C33604">
          <w:rPr>
            <w:rStyle w:val="Hyperlink"/>
            <w:rFonts w:cs="Calibri"/>
          </w:rPr>
          <w:t>5.4.1.1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Design Rationale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_Toc427002398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10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9" w:history="1">
        <w:r w:rsidR="00FA16BE" w:rsidRPr="00C33604">
          <w:rPr>
            <w:rStyle w:val="Hyperlink"/>
            <w:rFonts w:cs="Calibri"/>
          </w:rPr>
          <w:t>5.4.1.2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Processing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_Toc427002399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10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400" w:history="1">
        <w:r w:rsidR="00FA16BE" w:rsidRPr="00C33604">
          <w:rPr>
            <w:rStyle w:val="Hyperlink"/>
            <w:rFonts w:cs="Calibri"/>
          </w:rPr>
          <w:t>5.5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GLOBAL Function/Macro Definitions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_Toc427002400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10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401" w:history="1">
        <w:r w:rsidR="00FA16BE" w:rsidRPr="00C33604">
          <w:rPr>
            <w:rStyle w:val="Hyperlink"/>
            <w:rFonts w:ascii="Calibri" w:hAnsi="Calibri" w:cs="Calibri"/>
          </w:rPr>
          <w:t>6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  <w:rFonts w:ascii="Calibri" w:hAnsi="Calibri"/>
          </w:rPr>
          <w:t>Known</w:t>
        </w:r>
        <w:r w:rsidR="00FA16BE" w:rsidRPr="00C33604">
          <w:rPr>
            <w:rStyle w:val="Hyperlink"/>
            <w:rFonts w:ascii="Calibri" w:hAnsi="Calibri" w:cs="Calibri"/>
          </w:rPr>
          <w:t xml:space="preserve"> Limitations with Design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_Toc427002401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11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402" w:history="1">
        <w:r w:rsidR="00FA16BE" w:rsidRPr="00C33604">
          <w:rPr>
            <w:rStyle w:val="Hyperlink"/>
            <w:rFonts w:ascii="Calibri" w:hAnsi="Calibri" w:cs="Calibri"/>
          </w:rPr>
          <w:t>7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  <w:rFonts w:ascii="Calibri" w:hAnsi="Calibri" w:cs="Calibri"/>
          </w:rPr>
          <w:t>UNIT TEST CONSIDERATION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_Toc427002402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12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403" w:history="1">
        <w:r w:rsidR="00FA16BE" w:rsidRPr="00C33604">
          <w:rPr>
            <w:rStyle w:val="Hyperlink"/>
          </w:rPr>
          <w:t>Appendix A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</w:rPr>
          <w:t>Abbreviations and Acronyms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_Toc427002403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13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404" w:history="1">
        <w:r w:rsidR="00FA16BE" w:rsidRPr="00C33604">
          <w:rPr>
            <w:rStyle w:val="Hyperlink"/>
          </w:rPr>
          <w:t>Appendix B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</w:rPr>
          <w:t>Glossary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_Toc427002404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14</w:t>
        </w:r>
        <w:r w:rsidR="00FA16BE">
          <w:rPr>
            <w:webHidden/>
          </w:rPr>
          <w:fldChar w:fldCharType="end"/>
        </w:r>
      </w:hyperlink>
    </w:p>
    <w:p w:rsidR="00FA16BE" w:rsidRDefault="00015796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405" w:history="1">
        <w:r w:rsidR="00FA16BE" w:rsidRPr="00C33604">
          <w:rPr>
            <w:rStyle w:val="Hyperlink"/>
          </w:rPr>
          <w:t>Appendix C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</w:rPr>
          <w:t>References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_Toc427002405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15</w:t>
        </w:r>
        <w:r w:rsidR="00FA16BE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27002372"/>
      <w:r w:rsidRPr="00A158C7">
        <w:lastRenderedPageBreak/>
        <w:t>Introduction</w:t>
      </w:r>
      <w:bookmarkEnd w:id="5"/>
    </w:p>
    <w:p w:rsidR="00063A7A" w:rsidRPr="00A158C7" w:rsidRDefault="00FE5DF5" w:rsidP="000B37D5">
      <w:pPr>
        <w:pStyle w:val="Heading2"/>
      </w:pPr>
      <w:bookmarkStart w:id="6" w:name="_Toc427002373"/>
      <w:r w:rsidRPr="00A158C7">
        <w:t>Purpose</w:t>
      </w:r>
      <w:bookmarkEnd w:id="6"/>
    </w:p>
    <w:p w:rsidR="00DC0959" w:rsidRPr="000D6D09" w:rsidRDefault="00FE5DF5" w:rsidP="000D6D09">
      <w:pPr>
        <w:pStyle w:val="Heading2"/>
      </w:pPr>
      <w:bookmarkStart w:id="7" w:name="_Toc427002374"/>
      <w:r w:rsidRPr="00A158C7">
        <w:t>Scope</w:t>
      </w:r>
      <w:bookmarkEnd w:id="7"/>
    </w:p>
    <w:p w:rsidR="00F95E33" w:rsidRPr="00A158C7" w:rsidRDefault="00F95E33" w:rsidP="00E16D14"/>
    <w:bookmarkStart w:id="8" w:name="_Toc406065228"/>
    <w:bookmarkEnd w:id="0"/>
    <w:bookmarkEnd w:id="1"/>
    <w:bookmarkEnd w:id="2"/>
    <w:bookmarkEnd w:id="3"/>
    <w:bookmarkEnd w:id="4"/>
    <w:p w:rsidR="00312179" w:rsidRDefault="000D6D09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9" w:name="_Toc427002375"/>
      <w:proofErr w:type="spellStart"/>
      <w:r>
        <w:rPr>
          <w:rFonts w:ascii="Calibri" w:hAnsi="Calibri" w:cs="Calibri"/>
        </w:rPr>
        <w:t>MotAgArbn</w:t>
      </w:r>
      <w:proofErr w:type="spellEnd"/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  <w:r w:rsidR="002B094F"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8"/>
      <w:bookmarkEnd w:id="9"/>
    </w:p>
    <w:p w:rsidR="00D229A6" w:rsidRPr="002D6391" w:rsidRDefault="000D6D09" w:rsidP="00D229A6">
      <w:pPr>
        <w:rPr>
          <w:rFonts w:cs="Calibri"/>
          <w:i/>
        </w:rPr>
      </w:pPr>
      <w:r>
        <w:rPr>
          <w:rFonts w:cs="Calibri"/>
          <w:i/>
        </w:rPr>
        <w:t>Refer FDD</w:t>
      </w:r>
      <w:r w:rsidR="00D229A6">
        <w:rPr>
          <w:rFonts w:cs="Calibri"/>
          <w:i/>
        </w:rPr>
        <w:t>.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0" w:name="_Toc406065229"/>
      <w:bookmarkStart w:id="11" w:name="_Toc427002376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  <w:bookmarkEnd w:id="11"/>
    </w:p>
    <w:p w:rsidR="00D229A6" w:rsidRPr="00D953C4" w:rsidRDefault="00D229A6" w:rsidP="00D229A6">
      <w:pPr>
        <w:rPr>
          <w:rFonts w:cs="Calibri"/>
          <w:i/>
        </w:rPr>
      </w:pPr>
      <w:bookmarkStart w:id="12" w:name="_Toc406065230"/>
      <w:r>
        <w:rPr>
          <w:rFonts w:cs="Calibri"/>
          <w:i/>
        </w:rPr>
        <w:t>&lt;</w:t>
      </w:r>
      <w:r w:rsidRPr="00D953C4">
        <w:rPr>
          <w:rFonts w:cs="Calibri"/>
          <w:i/>
        </w:rPr>
        <w:t xml:space="preserve">The </w:t>
      </w:r>
      <w:r>
        <w:rPr>
          <w:rFonts w:cs="Calibri"/>
          <w:i/>
        </w:rPr>
        <w:t>Data Flow D</w:t>
      </w:r>
      <w:r w:rsidRPr="00D953C4">
        <w:rPr>
          <w:rFonts w:cs="Calibri"/>
          <w:i/>
        </w:rPr>
        <w:t>iagrams</w:t>
      </w:r>
      <w:r>
        <w:rPr>
          <w:rFonts w:cs="Calibri"/>
          <w:i/>
        </w:rPr>
        <w:t xml:space="preserve"> </w:t>
      </w:r>
      <w:r w:rsidRPr="00D953C4">
        <w:rPr>
          <w:rFonts w:cs="Calibri"/>
          <w:i/>
        </w:rPr>
        <w:t>should be created in the absence of this representation with the FDD.</w:t>
      </w:r>
      <w:r>
        <w:rPr>
          <w:rFonts w:cs="Calibri"/>
          <w:i/>
        </w:rPr>
        <w:t>&gt;</w:t>
      </w:r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13" w:name="_Toc427002377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2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r w:rsidR="000D6D09">
        <w:rPr>
          <w:rFonts w:ascii="Calibri" w:hAnsi="Calibri" w:cs="Calibri"/>
        </w:rPr>
        <w:fldChar w:fldCharType="begin"/>
      </w:r>
      <w:r w:rsidR="000D6D09">
        <w:rPr>
          <w:rFonts w:ascii="Calibri" w:hAnsi="Calibri" w:cs="Calibri"/>
        </w:rPr>
        <w:instrText xml:space="preserve"> DOCPROPERTY  "Document Version"  \* MERGEFORMAT </w:instrText>
      </w:r>
      <w:r w:rsidR="000D6D09">
        <w:rPr>
          <w:rFonts w:ascii="Calibri" w:hAnsi="Calibri" w:cs="Calibri"/>
        </w:rPr>
        <w:fldChar w:fldCharType="separate"/>
      </w:r>
      <w:r w:rsidR="000D6D09">
        <w:rPr>
          <w:rFonts w:ascii="Calibri" w:hAnsi="Calibri" w:cs="Calibri"/>
        </w:rPr>
        <w:t>MotAgArbn</w:t>
      </w:r>
      <w:bookmarkEnd w:id="13"/>
      <w:r w:rsidR="000D6D09">
        <w:rPr>
          <w:rFonts w:ascii="Calibri" w:hAnsi="Calibri" w:cs="Calibri"/>
        </w:rPr>
        <w:fldChar w:fldCharType="end"/>
      </w:r>
      <w:r w:rsidR="000D6D09">
        <w:rPr>
          <w:rFonts w:ascii="Calibri" w:hAnsi="Calibri" w:cs="Calibri"/>
        </w:rPr>
        <w:t xml:space="preserve"> </w:t>
      </w:r>
      <w:r w:rsidR="00AE55D3">
        <w:rPr>
          <w:rFonts w:ascii="Calibri" w:hAnsi="Calibri" w:cs="Calibri"/>
        </w:rPr>
        <w:fldChar w:fldCharType="end"/>
      </w:r>
    </w:p>
    <w:p w:rsidR="00D229A6" w:rsidRDefault="000D6D09" w:rsidP="000D6D09">
      <w:pPr>
        <w:jc w:val="center"/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06DE5633" wp14:editId="1A9DA0F2">
            <wp:extent cx="17145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4" w:name="_Toc406065231"/>
      <w:bookmarkStart w:id="15" w:name="_Toc427002378"/>
      <w:r w:rsidRPr="002D6391">
        <w:rPr>
          <w:rFonts w:ascii="Calibri" w:hAnsi="Calibri" w:cs="Calibri"/>
        </w:rPr>
        <w:t>Data Flow Diagram</w:t>
      </w:r>
      <w:bookmarkEnd w:id="14"/>
      <w:bookmarkEnd w:id="15"/>
    </w:p>
    <w:p w:rsidR="00D229A6" w:rsidRPr="002B094F" w:rsidRDefault="000D6D09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6" w:name="_Toc375924736"/>
      <w:bookmarkStart w:id="17" w:name="_Toc406065232"/>
      <w:bookmarkStart w:id="18" w:name="_Toc427002379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6"/>
      <w:bookmarkEnd w:id="17"/>
      <w:bookmarkEnd w:id="18"/>
    </w:p>
    <w:p w:rsidR="00D229A6" w:rsidRPr="002B094F" w:rsidRDefault="000D6D09" w:rsidP="00D229A6">
      <w:pPr>
        <w:rPr>
          <w:lang w:bidi="ar-SA"/>
        </w:rPr>
      </w:pPr>
      <w:r>
        <w:rPr>
          <w:rFonts w:cs="Calibri"/>
        </w:rPr>
        <w:t>Refer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9" w:name="_Toc375924737"/>
      <w:bookmarkStart w:id="20" w:name="_Toc406065233"/>
      <w:bookmarkStart w:id="21" w:name="_Toc427002380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9"/>
      <w:bookmarkEnd w:id="20"/>
      <w:bookmarkEnd w:id="21"/>
    </w:p>
    <w:p w:rsidR="000D6D09" w:rsidRPr="002B094F" w:rsidRDefault="000D6D09" w:rsidP="000D6D09">
      <w:pPr>
        <w:rPr>
          <w:rFonts w:cs="Calibri"/>
        </w:rPr>
      </w:pPr>
      <w:r>
        <w:rPr>
          <w:rFonts w:cs="Calibri"/>
        </w:rPr>
        <w:t>Refer FDD</w:t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2" w:name="_Toc338170479"/>
      <w:bookmarkStart w:id="23" w:name="_Toc375678228"/>
      <w:bookmarkStart w:id="24" w:name="_Toc418080062"/>
      <w:bookmarkStart w:id="25" w:name="_Toc421709912"/>
      <w:bookmarkStart w:id="26" w:name="_Toc427002381"/>
      <w:r w:rsidRPr="00AC4CD8">
        <w:rPr>
          <w:rFonts w:ascii="Calibri" w:hAnsi="Calibri" w:cs="Calibri"/>
        </w:rPr>
        <w:lastRenderedPageBreak/>
        <w:t>Constant Data Dictionary</w:t>
      </w:r>
      <w:bookmarkEnd w:id="22"/>
      <w:bookmarkEnd w:id="23"/>
      <w:bookmarkEnd w:id="24"/>
      <w:bookmarkEnd w:id="25"/>
      <w:bookmarkEnd w:id="26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7" w:name="_Toc421011506"/>
      <w:bookmarkStart w:id="28" w:name="_Toc421786527"/>
      <w:bookmarkStart w:id="29" w:name="_Toc427002382"/>
      <w:bookmarkStart w:id="30" w:name="_Toc418080064"/>
      <w:r w:rsidRPr="00DA5500">
        <w:rPr>
          <w:rFonts w:ascii="Calibri" w:hAnsi="Calibri"/>
        </w:rPr>
        <w:t>Program (fixed) Constants</w:t>
      </w:r>
      <w:bookmarkEnd w:id="27"/>
      <w:bookmarkEnd w:id="28"/>
      <w:bookmarkEnd w:id="29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1" w:name="_Toc427002383"/>
      <w:bookmarkEnd w:id="30"/>
      <w:r w:rsidRPr="00DA5500">
        <w:rPr>
          <w:rFonts w:ascii="Calibri" w:hAnsi="Calibri"/>
        </w:rPr>
        <w:t>Embedded Constants</w:t>
      </w:r>
      <w:bookmarkEnd w:id="31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D6D09" w:rsidRPr="00AA38E8" w:rsidTr="00D23126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D6D09" w:rsidRPr="00AA38E8" w:rsidTr="00D23126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Refer .m file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0D6D09" w:rsidRPr="00AA38E8" w:rsidTr="00D23126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4330CC">
              <w:rPr>
                <w:rFonts w:cs="Calibri"/>
                <w:sz w:val="16"/>
                <w:szCs w:val="16"/>
              </w:rPr>
              <w:t>CORRLNSTSMASKSIGA_CNT_U08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0x01</w:t>
            </w:r>
          </w:p>
        </w:tc>
      </w:tr>
      <w:tr w:rsidR="00437FB1" w:rsidRPr="00AA38E8" w:rsidTr="00D23126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FB1" w:rsidRDefault="00437FB1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804DE4">
              <w:rPr>
                <w:rFonts w:cs="Calibri"/>
                <w:sz w:val="16"/>
                <w:szCs w:val="16"/>
              </w:rPr>
              <w:t>MAXSTALLCNTR_CNT_U08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FB1" w:rsidRPr="00AA38E8" w:rsidRDefault="00437FB1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FB1" w:rsidRPr="00AA38E8" w:rsidRDefault="00437FB1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FB1" w:rsidRPr="00AA38E8" w:rsidRDefault="00437FB1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255</w:t>
            </w:r>
          </w:p>
        </w:tc>
      </w:tr>
    </w:tbl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2" w:name="_Ref87065593"/>
      <w:bookmarkStart w:id="33" w:name="_Toc338170483"/>
      <w:bookmarkStart w:id="34" w:name="_Toc375678229"/>
      <w:bookmarkStart w:id="35" w:name="_Toc418080067"/>
      <w:bookmarkStart w:id="36" w:name="_Toc421786702"/>
      <w:bookmarkStart w:id="37" w:name="_Toc427002384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2"/>
      <w:bookmarkEnd w:id="33"/>
      <w:bookmarkEnd w:id="34"/>
      <w:bookmarkEnd w:id="35"/>
      <w:bookmarkEnd w:id="36"/>
      <w:bookmarkEnd w:id="37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8" w:name="_Toc338170484"/>
      <w:bookmarkStart w:id="39" w:name="_Toc418080068"/>
      <w:bookmarkStart w:id="40" w:name="_Toc421709916"/>
      <w:bookmarkStart w:id="41" w:name="_Toc427002385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8"/>
      <w:bookmarkEnd w:id="39"/>
      <w:bookmarkEnd w:id="40"/>
      <w:bookmarkEnd w:id="41"/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2" w:name="_Toc421011514"/>
      <w:bookmarkStart w:id="43" w:name="_Toc427002386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0D6D09">
        <w:rPr>
          <w:rFonts w:ascii="Calibri" w:hAnsi="Calibri" w:cs="Calibri"/>
        </w:rPr>
        <w:t>MotAgArbn</w:t>
      </w:r>
      <w:r w:rsidR="000D6D09" w:rsidRPr="00AA38E8">
        <w:rPr>
          <w:rFonts w:ascii="Calibri" w:hAnsi="Calibri" w:cs="Calibri"/>
        </w:rPr>
        <w:t>Init</w:t>
      </w:r>
      <w:r w:rsidR="000D6D09">
        <w:rPr>
          <w:rFonts w:ascii="Calibri" w:hAnsi="Calibri" w:cs="Calibri"/>
        </w:rPr>
        <w:t>1</w:t>
      </w:r>
      <w:bookmarkEnd w:id="42"/>
      <w:bookmarkEnd w:id="43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4" w:name="_Toc421011515"/>
      <w:bookmarkStart w:id="45" w:name="_Toc427002387"/>
      <w:r w:rsidRPr="00AA38E8">
        <w:rPr>
          <w:rFonts w:ascii="Calibri" w:hAnsi="Calibri" w:cs="Calibri"/>
        </w:rPr>
        <w:t>Design Rationale</w:t>
      </w:r>
      <w:bookmarkEnd w:id="44"/>
      <w:bookmarkEnd w:id="45"/>
    </w:p>
    <w:p w:rsidR="00007584" w:rsidRPr="00A26934" w:rsidRDefault="000D6D09" w:rsidP="00007584">
      <w:pPr>
        <w:rPr>
          <w:rFonts w:cs="Calibri"/>
          <w:i/>
        </w:rPr>
      </w:pPr>
      <w:r>
        <w:rPr>
          <w:lang w:bidi="ar-SA"/>
        </w:rPr>
        <w:t xml:space="preserve">Init1 function is created so that it will allow a RTE model to be created in the AUTOSAR tools which </w:t>
      </w:r>
      <w:proofErr w:type="gramStart"/>
      <w:r>
        <w:rPr>
          <w:lang w:bidi="ar-SA"/>
        </w:rPr>
        <w:t>allows  Per</w:t>
      </w:r>
      <w:proofErr w:type="gramEnd"/>
      <w:r>
        <w:rPr>
          <w:lang w:bidi="ar-SA"/>
        </w:rPr>
        <w:t>-Instance Memory and calibration definition needs.  The initialization function is doing nothing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6" w:name="_Toc421011516"/>
      <w:bookmarkStart w:id="47" w:name="_Toc427002388"/>
      <w:r w:rsidRPr="00AA38E8">
        <w:rPr>
          <w:rFonts w:ascii="Calibri" w:hAnsi="Calibri" w:cs="Calibri"/>
        </w:rPr>
        <w:t>Module Outputs</w:t>
      </w:r>
      <w:bookmarkEnd w:id="46"/>
      <w:bookmarkEnd w:id="47"/>
    </w:p>
    <w:p w:rsidR="002B094F" w:rsidRPr="00007584" w:rsidRDefault="000D6D09" w:rsidP="000D6D09">
      <w:r>
        <w:rPr>
          <w:rFonts w:cs="Calibri"/>
          <w:i/>
        </w:rPr>
        <w:t>None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8" w:name="_Toc427002389"/>
      <w:bookmarkStart w:id="49" w:name="_Toc421011518"/>
      <w:r w:rsidRPr="00AA38E8">
        <w:rPr>
          <w:rFonts w:ascii="Calibri" w:hAnsi="Calibri" w:cs="Calibri"/>
        </w:rPr>
        <w:t xml:space="preserve">Per: </w:t>
      </w:r>
      <w:r w:rsidR="000D6D09">
        <w:rPr>
          <w:rFonts w:ascii="Calibri" w:hAnsi="Calibri" w:cs="Calibri"/>
        </w:rPr>
        <w:fldChar w:fldCharType="begin"/>
      </w:r>
      <w:r w:rsidR="000D6D09">
        <w:rPr>
          <w:rFonts w:ascii="Calibri" w:hAnsi="Calibri" w:cs="Calibri"/>
        </w:rPr>
        <w:instrText xml:space="preserve"> DOCPROPERTY  "Document Version"  \* MERGEFORMAT </w:instrText>
      </w:r>
      <w:r w:rsidR="000D6D09">
        <w:rPr>
          <w:rFonts w:ascii="Calibri" w:hAnsi="Calibri" w:cs="Calibri"/>
        </w:rPr>
        <w:fldChar w:fldCharType="separate"/>
      </w:r>
      <w:r w:rsidR="000D6D09">
        <w:rPr>
          <w:rFonts w:ascii="Calibri" w:hAnsi="Calibri" w:cs="Calibri"/>
        </w:rPr>
        <w:t>MotAgArbnPer1</w:t>
      </w:r>
      <w:bookmarkEnd w:id="48"/>
      <w:r w:rsidR="000D6D09">
        <w:rPr>
          <w:rFonts w:ascii="Calibri" w:hAnsi="Calibri" w:cs="Calibri"/>
        </w:rPr>
        <w:fldChar w:fldCharType="end"/>
      </w:r>
      <w:bookmarkEnd w:id="49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0" w:name="_Toc421011519"/>
      <w:bookmarkStart w:id="51" w:name="_Toc427002390"/>
      <w:r w:rsidRPr="00AA38E8">
        <w:rPr>
          <w:rFonts w:ascii="Calibri" w:hAnsi="Calibri" w:cs="Calibri"/>
        </w:rPr>
        <w:t>Design Rationale</w:t>
      </w:r>
      <w:bookmarkEnd w:id="50"/>
      <w:bookmarkEnd w:id="51"/>
    </w:p>
    <w:p w:rsidR="00DB3C1D" w:rsidRPr="0033680E" w:rsidRDefault="000D6D09" w:rsidP="00DB3C1D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437FB1" w:rsidRPr="00437FB1" w:rsidRDefault="00437FB1" w:rsidP="00437FB1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2" w:name="_Toc421011522"/>
      <w:bookmarkStart w:id="53" w:name="_Toc427002393"/>
      <w:r>
        <w:rPr>
          <w:rFonts w:ascii="Calibri" w:hAnsi="Calibri" w:cs="Calibri"/>
        </w:rPr>
        <w:t>Processing of function)……</w:t>
      </w:r>
    </w:p>
    <w:p w:rsidR="00437FB1" w:rsidRPr="00437FB1" w:rsidRDefault="00437FB1" w:rsidP="00437FB1">
      <w:pPr>
        <w:rPr>
          <w:i/>
          <w:lang w:bidi="ar-SA"/>
        </w:rPr>
      </w:pPr>
      <w:r w:rsidRPr="00437FB1">
        <w:rPr>
          <w:i/>
          <w:lang w:bidi="ar-SA"/>
        </w:rPr>
        <w:t>Refer FDD</w:t>
      </w:r>
    </w:p>
    <w:p w:rsidR="008C6874" w:rsidRDefault="008C6874" w:rsidP="008C6874">
      <w:pPr>
        <w:pStyle w:val="Heading2"/>
        <w:spacing w:after="60"/>
        <w:rPr>
          <w:rFonts w:ascii="Calibri" w:hAnsi="Calibri"/>
        </w:rPr>
      </w:pPr>
      <w:bookmarkStart w:id="54" w:name="_Toc427002394"/>
      <w:bookmarkEnd w:id="52"/>
      <w:bookmarkEnd w:id="53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</w:t>
      </w:r>
      <w:r w:rsidR="00532793">
        <w:rPr>
          <w:rFonts w:ascii="Calibri" w:hAnsi="Calibri"/>
        </w:rPr>
        <w:t>n</w:t>
      </w:r>
      <w:r w:rsidRPr="008C6874">
        <w:rPr>
          <w:rFonts w:ascii="Calibri" w:hAnsi="Calibri"/>
        </w:rPr>
        <w:t>ables</w:t>
      </w:r>
      <w:bookmarkEnd w:id="54"/>
      <w:proofErr w:type="spellEnd"/>
      <w:r w:rsidR="002B094F" w:rsidRPr="008C6874">
        <w:rPr>
          <w:rFonts w:ascii="Calibri" w:hAnsi="Calibri"/>
        </w:rPr>
        <w:t xml:space="preserve"> </w:t>
      </w:r>
    </w:p>
    <w:p w:rsidR="000D6D09" w:rsidRPr="000D6D09" w:rsidRDefault="000D6D09" w:rsidP="000D6D09">
      <w:pPr>
        <w:rPr>
          <w:lang w:bidi="ar-SA"/>
        </w:rPr>
      </w:pPr>
      <w:r>
        <w:rPr>
          <w:lang w:bidi="ar-SA"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5" w:name="_Ref382299966"/>
      <w:bookmarkStart w:id="56" w:name="_Toc421011529"/>
      <w:bookmarkStart w:id="57" w:name="_Toc427002395"/>
      <w:r w:rsidRPr="00AA38E8">
        <w:rPr>
          <w:rFonts w:ascii="Calibri" w:hAnsi="Calibri" w:cs="Calibri"/>
        </w:rPr>
        <w:t>Interrupt Functions</w:t>
      </w:r>
      <w:bookmarkEnd w:id="55"/>
      <w:bookmarkEnd w:id="56"/>
      <w:bookmarkEnd w:id="57"/>
    </w:p>
    <w:p w:rsidR="002B094F" w:rsidRPr="008C6874" w:rsidRDefault="000D6D09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58" w:name="_Toc338170485"/>
      <w:bookmarkStart w:id="59" w:name="_Toc418080074"/>
      <w:bookmarkStart w:id="60" w:name="_Toc421709919"/>
      <w:bookmarkStart w:id="61" w:name="_Toc427002396"/>
      <w:r w:rsidRPr="008C6874">
        <w:rPr>
          <w:rFonts w:ascii="Calibri" w:hAnsi="Calibri" w:cs="Calibri"/>
        </w:rPr>
        <w:t>Module Internal (Local) Functions</w:t>
      </w:r>
      <w:bookmarkEnd w:id="58"/>
      <w:bookmarkEnd w:id="59"/>
      <w:bookmarkEnd w:id="60"/>
      <w:bookmarkEnd w:id="61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2" w:name="_Toc421011540"/>
      <w:bookmarkStart w:id="63" w:name="_Toc427002397"/>
      <w:r w:rsidRPr="00AA38E8">
        <w:rPr>
          <w:rFonts w:ascii="Calibri" w:hAnsi="Calibri" w:cs="Calibri"/>
        </w:rPr>
        <w:t>Local Function #1</w:t>
      </w:r>
      <w:bookmarkEnd w:id="62"/>
      <w:bookmarkEnd w:id="6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4"/>
        <w:gridCol w:w="3809"/>
        <w:gridCol w:w="953"/>
        <w:gridCol w:w="1294"/>
        <w:gridCol w:w="1218"/>
      </w:tblGrid>
      <w:tr w:rsidR="000D6D09" w:rsidRPr="00AA38E8" w:rsidTr="00D23126">
        <w:tc>
          <w:tcPr>
            <w:tcW w:w="17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b/>
                <w:bCs/>
                <w:sz w:val="16"/>
              </w:rPr>
            </w:pPr>
            <w:bookmarkStart w:id="64" w:name="_Toc421011541"/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B119F">
              <w:rPr>
                <w:rFonts w:cs="Calibri"/>
                <w:sz w:val="16"/>
              </w:rPr>
              <w:t>SigAvlChkRev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0D6D09" w:rsidRPr="00AA38E8" w:rsidTr="00D23126">
        <w:tc>
          <w:tcPr>
            <w:tcW w:w="17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SigCorrChk_Cnt_T_u08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0D6D09" w:rsidRPr="00AA38E8" w:rsidRDefault="005A2F48" w:rsidP="005A2F48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0D6D09" w:rsidRPr="00AA38E8" w:rsidTr="00D23126">
        <w:tc>
          <w:tcPr>
            <w:tcW w:w="17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SigRollgCnt_Cnt_T_u08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uint8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0D6D09" w:rsidRPr="00AA38E8" w:rsidTr="00D23126">
        <w:tc>
          <w:tcPr>
            <w:tcW w:w="17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0D6D09" w:rsidRPr="00AB119F" w:rsidRDefault="000D6D09" w:rsidP="00D23126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B119F">
              <w:rPr>
                <w:rFonts w:cs="Calibri"/>
                <w:sz w:val="16"/>
              </w:rPr>
              <w:t>SigQlfr_Cnt_T_enum</w:t>
            </w:r>
            <w:proofErr w:type="spellEnd"/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SigQlfr1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SIGQLFR_NORES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SIGQLFR_FAILD</w:t>
            </w:r>
          </w:p>
        </w:tc>
      </w:tr>
      <w:tr w:rsidR="000D6D09" w:rsidRPr="00AA38E8" w:rsidTr="00D23126">
        <w:tc>
          <w:tcPr>
            <w:tcW w:w="17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0D6D09" w:rsidRPr="00AB119F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>
              <w:t xml:space="preserve"> </w:t>
            </w:r>
            <w:r w:rsidRPr="00AB119F">
              <w:rPr>
                <w:rFonts w:cs="Calibri"/>
                <w:sz w:val="16"/>
              </w:rPr>
              <w:t>LstRollgCnt_Cnt_T_u08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uint8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0D6D09" w:rsidRPr="00AA38E8" w:rsidTr="00D23126">
        <w:tc>
          <w:tcPr>
            <w:tcW w:w="17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0D6D09" w:rsidRPr="00AB119F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>
              <w:t xml:space="preserve"> </w:t>
            </w:r>
            <w:r w:rsidRPr="00AB119F">
              <w:rPr>
                <w:rFonts w:cs="Calibri"/>
                <w:sz w:val="16"/>
              </w:rPr>
              <w:t>StallCnt_Cnt_T_u08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uint8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0D6D09" w:rsidRPr="00AA38E8" w:rsidTr="00D23126">
        <w:tc>
          <w:tcPr>
            <w:tcW w:w="17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B119F">
              <w:rPr>
                <w:rFonts w:cs="Calibri"/>
                <w:sz w:val="16"/>
              </w:rPr>
              <w:t>SigAvl_Cnt_T_lgc</w:t>
            </w:r>
            <w:proofErr w:type="spellEnd"/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0D6D09" w:rsidRPr="00AA38E8" w:rsidRDefault="005A2F48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0D6D09" w:rsidRPr="00AA38E8" w:rsidRDefault="005A2F48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5" w:name="_Toc427002398"/>
      <w:r>
        <w:rPr>
          <w:rFonts w:ascii="Calibri" w:hAnsi="Calibri" w:cs="Calibri"/>
        </w:rPr>
        <w:t>Design Rationale</w:t>
      </w:r>
      <w:bookmarkEnd w:id="65"/>
    </w:p>
    <w:p w:rsidR="000D6D09" w:rsidRPr="000D6D09" w:rsidRDefault="000D6D09" w:rsidP="000D6D09">
      <w:pPr>
        <w:rPr>
          <w:lang w:bidi="ar-SA"/>
        </w:rPr>
      </w:pPr>
      <w:r>
        <w:rPr>
          <w:lang w:bidi="ar-SA"/>
        </w:rPr>
        <w:t>None</w:t>
      </w:r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6" w:name="_Toc427002399"/>
      <w:r>
        <w:rPr>
          <w:rFonts w:ascii="Calibri" w:hAnsi="Calibri" w:cs="Calibri"/>
        </w:rPr>
        <w:t>Processing</w:t>
      </w:r>
      <w:bookmarkEnd w:id="64"/>
      <w:bookmarkEnd w:id="66"/>
    </w:p>
    <w:p w:rsidR="008C6874" w:rsidRDefault="000D6D09" w:rsidP="008C6874">
      <w:pPr>
        <w:rPr>
          <w:rFonts w:cs="Calibri"/>
        </w:rPr>
      </w:pPr>
      <w:r>
        <w:rPr>
          <w:rFonts w:cs="Calibri"/>
        </w:rPr>
        <w:t xml:space="preserve">Refer FDD </w:t>
      </w:r>
      <w:r>
        <w:t>SigAvlChkRev2 State flow Chart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7" w:name="_Toc421011542"/>
      <w:bookmarkStart w:id="68" w:name="_Toc427002400"/>
      <w:r>
        <w:rPr>
          <w:rFonts w:ascii="Calibri" w:hAnsi="Calibri" w:cs="Calibri"/>
        </w:rPr>
        <w:lastRenderedPageBreak/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67"/>
      <w:bookmarkEnd w:id="68"/>
    </w:p>
    <w:p w:rsidR="008C6874" w:rsidRDefault="000D6D09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9" w:name="_Toc418080076"/>
      <w:bookmarkStart w:id="70" w:name="_Toc421709921"/>
      <w:bookmarkStart w:id="71" w:name="_Toc427002401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69"/>
      <w:bookmarkEnd w:id="70"/>
      <w:bookmarkEnd w:id="71"/>
    </w:p>
    <w:p w:rsidR="00531B8C" w:rsidRDefault="000D6D09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2" w:name="_Toc382297449"/>
      <w:bookmarkStart w:id="73" w:name="_Toc418080077"/>
      <w:bookmarkStart w:id="74" w:name="_Toc421709922"/>
      <w:bookmarkStart w:id="75" w:name="_Toc427002402"/>
      <w:r w:rsidRPr="00E75CFE">
        <w:rPr>
          <w:rFonts w:ascii="Calibri" w:hAnsi="Calibri" w:cs="Calibri"/>
        </w:rPr>
        <w:lastRenderedPageBreak/>
        <w:t>UNIT TEST CONSIDERATION</w:t>
      </w:r>
      <w:bookmarkEnd w:id="72"/>
      <w:bookmarkEnd w:id="73"/>
      <w:bookmarkEnd w:id="74"/>
      <w:bookmarkEnd w:id="75"/>
    </w:p>
    <w:p w:rsidR="00531B8C" w:rsidRPr="00531B8C" w:rsidRDefault="000D6D09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76" w:name="_Toc427002403"/>
      <w:r w:rsidRPr="00A158C7">
        <w:lastRenderedPageBreak/>
        <w:t>Abbreviations and Acronyms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77" w:name="_Toc427002404"/>
      <w:r w:rsidRPr="00A158C7">
        <w:lastRenderedPageBreak/>
        <w:t>Glossary</w:t>
      </w:r>
      <w:bookmarkEnd w:id="77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78" w:name="_Toc427002405"/>
      <w:r w:rsidRPr="00A158C7">
        <w:lastRenderedPageBreak/>
        <w:t>References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0D6D09" w:rsidRPr="00A158C7" w:rsidTr="00D23126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0D6D09" w:rsidRPr="00A158C7" w:rsidRDefault="000D6D09" w:rsidP="00D2312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0D6D09" w:rsidRPr="00A158C7" w:rsidRDefault="000D6D09" w:rsidP="00D2312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0D6D09" w:rsidRPr="00A158C7" w:rsidRDefault="000D6D09" w:rsidP="00D2312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0D6D09" w:rsidRPr="00A158C7" w:rsidTr="00D23126">
        <w:tc>
          <w:tcPr>
            <w:tcW w:w="738" w:type="dxa"/>
            <w:shd w:val="clear" w:color="auto" w:fill="auto"/>
          </w:tcPr>
          <w:p w:rsidR="000D6D09" w:rsidRDefault="000D6D09" w:rsidP="00D23126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0D6D09" w:rsidRDefault="000D6D09" w:rsidP="00D23126">
            <w:pPr>
              <w:keepNext/>
            </w:pPr>
            <w:bookmarkStart w:id="79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79"/>
          </w:p>
        </w:tc>
        <w:tc>
          <w:tcPr>
            <w:tcW w:w="2091" w:type="dxa"/>
            <w:shd w:val="clear" w:color="auto" w:fill="auto"/>
          </w:tcPr>
          <w:p w:rsidR="000D6D09" w:rsidRDefault="000D6D09" w:rsidP="00D23126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0D6D09" w:rsidRPr="00A158C7" w:rsidTr="00D23126">
        <w:tc>
          <w:tcPr>
            <w:tcW w:w="738" w:type="dxa"/>
            <w:shd w:val="clear" w:color="auto" w:fill="auto"/>
          </w:tcPr>
          <w:p w:rsidR="000D6D09" w:rsidRDefault="000D6D09" w:rsidP="00D23126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0D6D09" w:rsidRDefault="000D6D09" w:rsidP="00D23126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0D6D09" w:rsidRDefault="00B87DCC" w:rsidP="00D23126">
            <w:pPr>
              <w:rPr>
                <w:lang w:bidi="ar-SA"/>
              </w:rPr>
            </w:pPr>
            <w:r>
              <w:rPr>
                <w:lang w:bidi="ar-SA"/>
              </w:rPr>
              <w:t>Process 4.02.0</w:t>
            </w:r>
            <w:r w:rsidR="005A2F48">
              <w:rPr>
                <w:lang w:bidi="ar-SA"/>
              </w:rPr>
              <w:t>1</w:t>
            </w:r>
          </w:p>
        </w:tc>
      </w:tr>
      <w:tr w:rsidR="000D6D09" w:rsidRPr="00A158C7" w:rsidTr="00D23126">
        <w:tc>
          <w:tcPr>
            <w:tcW w:w="738" w:type="dxa"/>
            <w:shd w:val="clear" w:color="auto" w:fill="auto"/>
          </w:tcPr>
          <w:p w:rsidR="000D6D09" w:rsidRDefault="000D6D09" w:rsidP="00D23126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0D6D09" w:rsidRDefault="00015796" w:rsidP="00D23126">
            <w:pPr>
              <w:keepNext/>
            </w:pPr>
            <w:hyperlink r:id="rId15" w:history="1">
              <w:bookmarkStart w:id="80" w:name="_Ref335300243"/>
              <w:r w:rsidR="000D6D09" w:rsidRPr="00FC427F">
                <w:t>Software Naming Conventions.doc</w:t>
              </w:r>
              <w:bookmarkEnd w:id="80"/>
            </w:hyperlink>
          </w:p>
        </w:tc>
        <w:tc>
          <w:tcPr>
            <w:tcW w:w="2091" w:type="dxa"/>
            <w:shd w:val="clear" w:color="auto" w:fill="auto"/>
          </w:tcPr>
          <w:p w:rsidR="000D6D09" w:rsidRDefault="00B87DCC" w:rsidP="00D23126">
            <w:pPr>
              <w:rPr>
                <w:lang w:bidi="ar-SA"/>
              </w:rPr>
            </w:pPr>
            <w:r>
              <w:rPr>
                <w:lang w:bidi="ar-SA"/>
              </w:rPr>
              <w:t>Process 4.02.0</w:t>
            </w:r>
            <w:r w:rsidR="005A2F48">
              <w:rPr>
                <w:lang w:bidi="ar-SA"/>
              </w:rPr>
              <w:t>1</w:t>
            </w:r>
          </w:p>
        </w:tc>
      </w:tr>
      <w:tr w:rsidR="000D6D09" w:rsidRPr="00A158C7" w:rsidTr="00D23126">
        <w:tc>
          <w:tcPr>
            <w:tcW w:w="738" w:type="dxa"/>
            <w:shd w:val="clear" w:color="auto" w:fill="auto"/>
          </w:tcPr>
          <w:p w:rsidR="000D6D09" w:rsidRDefault="000D6D09" w:rsidP="00D23126">
            <w:pPr>
              <w:jc w:val="center"/>
            </w:pPr>
            <w:r>
              <w:t>4</w:t>
            </w:r>
          </w:p>
        </w:tc>
        <w:bookmarkStart w:id="81" w:name="0AL0_1a67a9"/>
        <w:tc>
          <w:tcPr>
            <w:tcW w:w="6458" w:type="dxa"/>
            <w:shd w:val="clear" w:color="auto" w:fill="auto"/>
          </w:tcPr>
          <w:p w:rsidR="000D6D09" w:rsidRDefault="000D6D09" w:rsidP="00D23126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1"/>
          </w:p>
        </w:tc>
        <w:tc>
          <w:tcPr>
            <w:tcW w:w="2091" w:type="dxa"/>
            <w:shd w:val="clear" w:color="auto" w:fill="auto"/>
          </w:tcPr>
          <w:p w:rsidR="000D6D09" w:rsidRDefault="00B87DCC" w:rsidP="00D23126">
            <w:pPr>
              <w:rPr>
                <w:lang w:bidi="ar-SA"/>
              </w:rPr>
            </w:pPr>
            <w:r>
              <w:rPr>
                <w:lang w:bidi="ar-SA"/>
              </w:rPr>
              <w:t>Process 4.02.0</w:t>
            </w:r>
            <w:r w:rsidR="005A2F48">
              <w:rPr>
                <w:lang w:bidi="ar-SA"/>
              </w:rPr>
              <w:t>1</w:t>
            </w:r>
            <w:bookmarkStart w:id="82" w:name="_GoBack"/>
            <w:bookmarkEnd w:id="82"/>
          </w:p>
        </w:tc>
      </w:tr>
      <w:tr w:rsidR="000D6D09" w:rsidRPr="00A158C7" w:rsidTr="00D23126">
        <w:tc>
          <w:tcPr>
            <w:tcW w:w="738" w:type="dxa"/>
            <w:shd w:val="clear" w:color="auto" w:fill="auto"/>
          </w:tcPr>
          <w:p w:rsidR="000D6D09" w:rsidRDefault="000D6D09" w:rsidP="00D23126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0D6D09" w:rsidRDefault="000D6D09" w:rsidP="002B021A">
            <w:pPr>
              <w:keepNext/>
            </w:pPr>
            <w:r>
              <w:t xml:space="preserve">FDD – </w:t>
            </w:r>
            <w:r w:rsidR="002B021A">
              <w:t>ES248B</w:t>
            </w:r>
            <w:r>
              <w:t>_MotAgArbn_Design</w:t>
            </w:r>
          </w:p>
        </w:tc>
        <w:tc>
          <w:tcPr>
            <w:tcW w:w="2091" w:type="dxa"/>
            <w:shd w:val="clear" w:color="auto" w:fill="auto"/>
          </w:tcPr>
          <w:p w:rsidR="000D6D09" w:rsidRDefault="000D6D09" w:rsidP="00D23126">
            <w:pPr>
              <w:rPr>
                <w:lang w:bidi="ar-SA"/>
              </w:rPr>
            </w:pPr>
            <w:r>
              <w:rPr>
                <w:lang w:bidi="ar-SA"/>
              </w:rPr>
              <w:t xml:space="preserve">See Synergy Subproject </w:t>
            </w:r>
            <w:proofErr w:type="spellStart"/>
            <w:r>
              <w:rPr>
                <w:lang w:bidi="ar-SA"/>
              </w:rPr>
              <w:t>verison</w:t>
            </w:r>
            <w:proofErr w:type="spellEnd"/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796" w:rsidRDefault="00015796">
      <w:r>
        <w:separator/>
      </w:r>
    </w:p>
  </w:endnote>
  <w:endnote w:type="continuationSeparator" w:id="0">
    <w:p w:rsidR="00015796" w:rsidRDefault="0001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separate"/>
          </w:r>
          <w:proofErr w:type="spellStart"/>
          <w:r w:rsidR="00891483">
            <w:rPr>
              <w:sz w:val="16"/>
              <w:szCs w:val="16"/>
            </w:rPr>
            <w:t>MotAgArbn_MDD</w:t>
          </w:r>
          <w:proofErr w:type="spellEnd"/>
          <w:r w:rsidR="00891483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0D6D09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437FB1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Nov 16, 2016</w:t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5A2F48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5A2F48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796" w:rsidRDefault="00015796">
      <w:r>
        <w:separator/>
      </w:r>
    </w:p>
  </w:footnote>
  <w:footnote w:type="continuationSeparator" w:id="0">
    <w:p w:rsidR="00015796" w:rsidRDefault="000157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29F3D0A"/>
    <w:multiLevelType w:val="hybridMultilevel"/>
    <w:tmpl w:val="DC100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2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09"/>
    <w:rsid w:val="000040A2"/>
    <w:rsid w:val="00007584"/>
    <w:rsid w:val="00010BFD"/>
    <w:rsid w:val="00015120"/>
    <w:rsid w:val="00015232"/>
    <w:rsid w:val="000154AF"/>
    <w:rsid w:val="00015796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97C35"/>
    <w:rsid w:val="000A5FB2"/>
    <w:rsid w:val="000B01C4"/>
    <w:rsid w:val="000B0DB8"/>
    <w:rsid w:val="000B37D5"/>
    <w:rsid w:val="000B5C1E"/>
    <w:rsid w:val="000B6648"/>
    <w:rsid w:val="000D6D09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21A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3629E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5E64"/>
    <w:rsid w:val="00410E30"/>
    <w:rsid w:val="004147D1"/>
    <w:rsid w:val="0041567F"/>
    <w:rsid w:val="00431255"/>
    <w:rsid w:val="00436F3E"/>
    <w:rsid w:val="004377FE"/>
    <w:rsid w:val="00437FB1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325C"/>
    <w:rsid w:val="00527EC6"/>
    <w:rsid w:val="00531B8C"/>
    <w:rsid w:val="00532793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2F48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10F6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483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87DCC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B525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EF209C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A16BE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zkys7\Documents\_ProcessDoc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97BDF361A44370BA8F55D20F8CC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04C1A-1DF7-403F-9926-1CC5F1ECA678}"/>
      </w:docPartPr>
      <w:docPartBody>
        <w:p w:rsidR="000204BB" w:rsidRDefault="00FD631E">
          <w:pPr>
            <w:pStyle w:val="2997BDF361A44370BA8F55D20F8CC503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1E"/>
    <w:rsid w:val="000204BB"/>
    <w:rsid w:val="002C0BE6"/>
    <w:rsid w:val="003723AF"/>
    <w:rsid w:val="003F5F10"/>
    <w:rsid w:val="004913B0"/>
    <w:rsid w:val="008628AC"/>
    <w:rsid w:val="00A74CCC"/>
    <w:rsid w:val="00F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97BDF361A44370BA8F55D20F8CC503">
    <w:name w:val="2997BDF361A44370BA8F55D20F8CC5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97BDF361A44370BA8F55D20F8CC503">
    <w:name w:val="2997BDF361A44370BA8F55D20F8CC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6B98F4A9-8A51-4CD9-A901-3931D10E6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39</TotalTime>
  <Pages>15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6872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Leser, Matt</cp:lastModifiedBy>
  <cp:revision>11</cp:revision>
  <cp:lastPrinted>2014-12-17T17:01:00Z</cp:lastPrinted>
  <dcterms:created xsi:type="dcterms:W3CDTF">2015-08-11T00:03:00Z</dcterms:created>
  <dcterms:modified xsi:type="dcterms:W3CDTF">2016-11-17T17:42:00Z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