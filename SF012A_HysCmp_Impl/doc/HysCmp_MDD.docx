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292620" w:rsidRPr="00292620">
        <w:rPr>
          <w:rFonts w:cs="Calibri"/>
          <w:b/>
          <w:sz w:val="48"/>
          <w:szCs w:val="48"/>
        </w:rPr>
        <w:t>H</w:t>
      </w:r>
      <w:r w:rsidR="00C4103D">
        <w:rPr>
          <w:rFonts w:cs="Calibri"/>
          <w:b/>
          <w:sz w:val="48"/>
          <w:szCs w:val="48"/>
        </w:rPr>
        <w:t>ysCmp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292620">
        <w:rPr>
          <w:b/>
          <w:sz w:val="36"/>
        </w:rPr>
        <w:t>Aug 4</w:t>
      </w:r>
      <w:r w:rsidR="00E55613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292620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Spandana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Balani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04-Aug-2015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D45159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01" w:history="1">
        <w:r w:rsidR="00D45159" w:rsidRPr="00B1514F">
          <w:rPr>
            <w:rStyle w:val="Hyperlink"/>
          </w:rPr>
          <w:t>1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</w:rPr>
          <w:t>Introduction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_Toc427053801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5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02" w:history="1">
        <w:r w:rsidR="00D45159" w:rsidRPr="00B1514F">
          <w:rPr>
            <w:rStyle w:val="Hyperlink"/>
          </w:rPr>
          <w:t>1.1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>Purpose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_Toc427053802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5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03" w:history="1">
        <w:r w:rsidR="00D45159" w:rsidRPr="00B1514F">
          <w:rPr>
            <w:rStyle w:val="Hyperlink"/>
          </w:rPr>
          <w:t>1.2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>Scope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_Toc427053803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5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04" w:history="1">
        <w:r w:rsidR="00D45159" w:rsidRPr="00B1514F">
          <w:rPr>
            <w:rStyle w:val="Hyperlink"/>
          </w:rPr>
          <w:t>2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 w:cs="Calibri"/>
          </w:rPr>
          <w:t>HysCmp</w:t>
        </w:r>
        <w:r w:rsidR="00D45159" w:rsidRPr="00B1514F">
          <w:rPr>
            <w:rStyle w:val="Hyperlink"/>
          </w:rPr>
          <w:t xml:space="preserve"> &amp; High-Level Description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_Toc427053804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6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05" w:history="1">
        <w:r w:rsidR="00D45159" w:rsidRPr="00B1514F">
          <w:rPr>
            <w:rStyle w:val="Hyperlink"/>
            <w:rFonts w:ascii="Calibri" w:hAnsi="Calibri" w:cs="Calibri"/>
          </w:rPr>
          <w:t>3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 w:cs="Calibri"/>
          </w:rPr>
          <w:t>Design details of software module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_Toc427053805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7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06" w:history="1">
        <w:r w:rsidR="00D45159" w:rsidRPr="00B1514F">
          <w:rPr>
            <w:rStyle w:val="Hyperlink"/>
          </w:rPr>
          <w:t>3.1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 xml:space="preserve">Graphical representation of </w:t>
        </w:r>
        <w:r w:rsidR="00D45159" w:rsidRPr="00B1514F">
          <w:rPr>
            <w:rStyle w:val="Hyperlink"/>
            <w:rFonts w:cs="Calibri"/>
          </w:rPr>
          <w:t>HysCmp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_Toc427053806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7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07" w:history="1">
        <w:r w:rsidR="00D45159" w:rsidRPr="00B1514F">
          <w:rPr>
            <w:rStyle w:val="Hyperlink"/>
            <w:rFonts w:cs="Calibri"/>
          </w:rPr>
          <w:t>3.2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Data Flow Diagram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_Toc427053807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8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53808" w:history="1">
        <w:r w:rsidR="00D45159" w:rsidRPr="00B1514F">
          <w:rPr>
            <w:rStyle w:val="Hyperlink"/>
            <w:rFonts w:cs="Calibri"/>
          </w:rPr>
          <w:t>3.2.1</w:t>
        </w:r>
        <w:r w:rsidR="00D4515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D45159" w:rsidRPr="00B1514F">
          <w:rPr>
            <w:rStyle w:val="Hyperlink"/>
          </w:rPr>
          <w:t xml:space="preserve">Component </w:t>
        </w:r>
        <w:r w:rsidR="00D45159" w:rsidRPr="00B1514F">
          <w:rPr>
            <w:rStyle w:val="Hyperlink"/>
            <w:rFonts w:cs="Calibri"/>
          </w:rPr>
          <w:t>level DFD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_Toc427053808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8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53809" w:history="1">
        <w:r w:rsidR="00D45159" w:rsidRPr="00B1514F">
          <w:rPr>
            <w:rStyle w:val="Hyperlink"/>
            <w:rFonts w:cs="Calibri"/>
          </w:rPr>
          <w:t>3.2.2</w:t>
        </w:r>
        <w:r w:rsidR="00D4515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D45159" w:rsidRPr="00B1514F">
          <w:rPr>
            <w:rStyle w:val="Hyperlink"/>
          </w:rPr>
          <w:t xml:space="preserve">Function </w:t>
        </w:r>
        <w:r w:rsidR="00D45159" w:rsidRPr="00B1514F">
          <w:rPr>
            <w:rStyle w:val="Hyperlink"/>
            <w:rFonts w:cs="Calibri"/>
          </w:rPr>
          <w:t>level DFD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_Toc427053809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8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10" w:history="1">
        <w:r w:rsidR="00D45159" w:rsidRPr="00B1514F">
          <w:rPr>
            <w:rStyle w:val="Hyperlink"/>
            <w:rFonts w:ascii="Calibri" w:hAnsi="Calibri" w:cs="Calibri"/>
          </w:rPr>
          <w:t>4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 w:cs="Calibri"/>
          </w:rPr>
          <w:t>Constant Data Dictionary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_Toc427053810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9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1" w:history="1">
        <w:r w:rsidR="00D45159" w:rsidRPr="00B1514F">
          <w:rPr>
            <w:rStyle w:val="Hyperlink"/>
          </w:rPr>
          <w:t>4.1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>Program (fixed) Constants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_Toc427053811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9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53812" w:history="1">
        <w:r w:rsidR="00D45159" w:rsidRPr="00B1514F">
          <w:rPr>
            <w:rStyle w:val="Hyperlink"/>
          </w:rPr>
          <w:t>4.1.1</w:t>
        </w:r>
        <w:r w:rsidR="00D4515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D45159" w:rsidRPr="00B1514F">
          <w:rPr>
            <w:rStyle w:val="Hyperlink"/>
          </w:rPr>
          <w:t>Embedded Constants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_Toc427053812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9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13" w:history="1">
        <w:r w:rsidR="00D45159" w:rsidRPr="00B1514F">
          <w:rPr>
            <w:rStyle w:val="Hyperlink"/>
            <w:rFonts w:ascii="Calibri" w:hAnsi="Calibri" w:cs="Calibri"/>
          </w:rPr>
          <w:t>5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 w:cs="Calibri"/>
          </w:rPr>
          <w:t>Software Component Implementation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_Toc427053813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4" w:history="1">
        <w:r w:rsidR="00D45159" w:rsidRPr="00B1514F">
          <w:rPr>
            <w:rStyle w:val="Hyperlink"/>
          </w:rPr>
          <w:t>5.1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>Sub-Module Functions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_Toc427053814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5" w:history="1">
        <w:r w:rsidR="00D45159" w:rsidRPr="00B1514F">
          <w:rPr>
            <w:rStyle w:val="Hyperlink"/>
            <w:rFonts w:cs="Calibri"/>
          </w:rPr>
          <w:t>5.1.1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Init: HysCmpInit1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_Toc427053815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6" w:history="1">
        <w:r w:rsidR="00D45159" w:rsidRPr="00B1514F">
          <w:rPr>
            <w:rStyle w:val="Hyperlink"/>
            <w:rFonts w:cs="Calibri"/>
          </w:rPr>
          <w:t>5.1.2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Per: HysCmpPer1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_Toc427053816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7" w:history="1">
        <w:r w:rsidR="00D45159" w:rsidRPr="00B1514F">
          <w:rPr>
            <w:rStyle w:val="Hyperlink"/>
          </w:rPr>
          <w:t>5.2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</w:rPr>
          <w:t>Server Runables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_Toc427053817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8" w:history="1">
        <w:r w:rsidR="00D45159" w:rsidRPr="00B1514F">
          <w:rPr>
            <w:rStyle w:val="Hyperlink"/>
            <w:rFonts w:cs="Calibri"/>
          </w:rPr>
          <w:t>5.3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Interrupt Functions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_Toc427053818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19" w:history="1">
        <w:r w:rsidR="00D45159" w:rsidRPr="00B1514F">
          <w:rPr>
            <w:rStyle w:val="Hyperlink"/>
            <w:rFonts w:cs="Calibri"/>
          </w:rPr>
          <w:t>5.4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Module Internal (Local) Functions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_Toc427053819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0" w:history="1">
        <w:r w:rsidR="00D45159" w:rsidRPr="00B1514F">
          <w:rPr>
            <w:rStyle w:val="Hyperlink"/>
            <w:rFonts w:cs="Calibri"/>
          </w:rPr>
          <w:t>5.4.1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Local Function #1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_Toc427053820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1" w:history="1">
        <w:r w:rsidR="00D45159" w:rsidRPr="00B1514F">
          <w:rPr>
            <w:rStyle w:val="Hyperlink"/>
            <w:rFonts w:cs="Calibri"/>
          </w:rPr>
          <w:t>5.4.1.1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Design Rationale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_Toc427053821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2" w:history="1">
        <w:r w:rsidR="00D45159" w:rsidRPr="00B1514F">
          <w:rPr>
            <w:rStyle w:val="Hyperlink"/>
            <w:rFonts w:cs="Calibri"/>
          </w:rPr>
          <w:t>5.4.1.2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Processing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_Toc427053822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3" w:history="1">
        <w:r w:rsidR="00D45159" w:rsidRPr="00B1514F">
          <w:rPr>
            <w:rStyle w:val="Hyperlink"/>
            <w:rFonts w:cs="Calibri"/>
          </w:rPr>
          <w:t>5.4.2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Local Function #1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_Toc427053823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4" w:history="1">
        <w:r w:rsidR="00D45159" w:rsidRPr="00B1514F">
          <w:rPr>
            <w:rStyle w:val="Hyperlink"/>
            <w:rFonts w:cs="Calibri"/>
          </w:rPr>
          <w:t>5.4.2.1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Design Rationale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_Toc427053824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10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5" w:history="1">
        <w:r w:rsidR="00D45159" w:rsidRPr="00B1514F">
          <w:rPr>
            <w:rStyle w:val="Hyperlink"/>
            <w:rFonts w:cs="Calibri"/>
          </w:rPr>
          <w:t>5.4.2.2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Processing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_Toc427053825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11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6" w:history="1">
        <w:r w:rsidR="00D45159" w:rsidRPr="00B1514F">
          <w:rPr>
            <w:rStyle w:val="Hyperlink"/>
            <w:rFonts w:cs="Calibri"/>
          </w:rPr>
          <w:t>5.4.3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Local Function #1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_Toc427053826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11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7" w:history="1">
        <w:r w:rsidR="00D45159" w:rsidRPr="00B1514F">
          <w:rPr>
            <w:rStyle w:val="Hyperlink"/>
            <w:rFonts w:cs="Calibri"/>
          </w:rPr>
          <w:t>5.4.3.1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Design Rationale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_Toc427053827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11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8" w:history="1">
        <w:r w:rsidR="00D45159" w:rsidRPr="00B1514F">
          <w:rPr>
            <w:rStyle w:val="Hyperlink"/>
            <w:rFonts w:cs="Calibri"/>
          </w:rPr>
          <w:t>5.4.3.2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Processing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_Toc427053828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11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53829" w:history="1">
        <w:r w:rsidR="00D45159" w:rsidRPr="00B1514F">
          <w:rPr>
            <w:rStyle w:val="Hyperlink"/>
            <w:rFonts w:cs="Calibri"/>
          </w:rPr>
          <w:t>5.5</w:t>
        </w:r>
        <w:r w:rsidR="00D4515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D45159" w:rsidRPr="00B1514F">
          <w:rPr>
            <w:rStyle w:val="Hyperlink"/>
            <w:rFonts w:cs="Calibri"/>
          </w:rPr>
          <w:t>GLOBAL Function/Macro Definitions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_Toc427053829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11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30" w:history="1">
        <w:r w:rsidR="00D45159" w:rsidRPr="00B1514F">
          <w:rPr>
            <w:rStyle w:val="Hyperlink"/>
            <w:rFonts w:ascii="Calibri" w:hAnsi="Calibri" w:cs="Calibri"/>
          </w:rPr>
          <w:t>6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/>
          </w:rPr>
          <w:t>Known</w:t>
        </w:r>
        <w:r w:rsidR="00D45159" w:rsidRPr="00B1514F">
          <w:rPr>
            <w:rStyle w:val="Hyperlink"/>
            <w:rFonts w:ascii="Calibri" w:hAnsi="Calibri" w:cs="Calibri"/>
          </w:rPr>
          <w:t xml:space="preserve"> Limitations with Design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_Toc427053830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12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31" w:history="1">
        <w:r w:rsidR="00D45159" w:rsidRPr="00B1514F">
          <w:rPr>
            <w:rStyle w:val="Hyperlink"/>
            <w:rFonts w:ascii="Calibri" w:hAnsi="Calibri" w:cs="Calibri"/>
          </w:rPr>
          <w:t>7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  <w:rFonts w:ascii="Calibri" w:hAnsi="Calibri" w:cs="Calibri"/>
          </w:rPr>
          <w:t>UNIT TEST CONSIDERATION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_Toc427053831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13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32" w:history="1">
        <w:r w:rsidR="00D45159" w:rsidRPr="00B1514F">
          <w:rPr>
            <w:rStyle w:val="Hyperlink"/>
          </w:rPr>
          <w:t>Appendix A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</w:rPr>
          <w:t>Abbreviations and Acronyms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_Toc427053832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14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33" w:history="1">
        <w:r w:rsidR="00D45159" w:rsidRPr="00B1514F">
          <w:rPr>
            <w:rStyle w:val="Hyperlink"/>
          </w:rPr>
          <w:t>Appendix B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</w:rPr>
          <w:t>Glossary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_Toc427053833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15</w:t>
        </w:r>
        <w:r w:rsidR="00D45159">
          <w:rPr>
            <w:webHidden/>
          </w:rPr>
          <w:fldChar w:fldCharType="end"/>
        </w:r>
      </w:hyperlink>
    </w:p>
    <w:p w:rsidR="00D45159" w:rsidRDefault="00985B69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53834" w:history="1">
        <w:r w:rsidR="00D45159" w:rsidRPr="00B1514F">
          <w:rPr>
            <w:rStyle w:val="Hyperlink"/>
          </w:rPr>
          <w:t>Appendix C</w:t>
        </w:r>
        <w:r w:rsidR="00D4515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D45159" w:rsidRPr="00B1514F">
          <w:rPr>
            <w:rStyle w:val="Hyperlink"/>
          </w:rPr>
          <w:t>References</w:t>
        </w:r>
        <w:r w:rsidR="00D45159">
          <w:rPr>
            <w:webHidden/>
          </w:rPr>
          <w:tab/>
        </w:r>
        <w:r w:rsidR="00D45159">
          <w:rPr>
            <w:webHidden/>
          </w:rPr>
          <w:fldChar w:fldCharType="begin"/>
        </w:r>
        <w:r w:rsidR="00D45159">
          <w:rPr>
            <w:webHidden/>
          </w:rPr>
          <w:instrText xml:space="preserve"> PAGEREF _Toc427053834 \h </w:instrText>
        </w:r>
        <w:r w:rsidR="00D45159">
          <w:rPr>
            <w:webHidden/>
          </w:rPr>
        </w:r>
        <w:r w:rsidR="00D45159">
          <w:rPr>
            <w:webHidden/>
          </w:rPr>
          <w:fldChar w:fldCharType="separate"/>
        </w:r>
        <w:r w:rsidR="00D45159">
          <w:rPr>
            <w:webHidden/>
          </w:rPr>
          <w:t>16</w:t>
        </w:r>
        <w:r w:rsidR="00D45159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7053801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7053802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27053803"/>
      <w:r w:rsidRPr="00A158C7">
        <w:t>Scope</w:t>
      </w:r>
      <w:bookmarkEnd w:id="7"/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2B094F" w:rsidP="00C4103D">
      <w:pPr>
        <w:pStyle w:val="Heading1"/>
      </w:pPr>
      <w:r>
        <w:lastRenderedPageBreak/>
        <w:fldChar w:fldCharType="begin"/>
      </w:r>
      <w:r>
        <w:instrText xml:space="preserve"> DOCPROPERTY  "Document Version"  \* MERGEFORMAT </w:instrText>
      </w:r>
      <w:r>
        <w:fldChar w:fldCharType="separate"/>
      </w:r>
      <w:r w:rsidR="00292620" w:rsidRPr="00292620">
        <w:t xml:space="preserve"> </w:t>
      </w:r>
      <w:bookmarkStart w:id="9" w:name="_Toc427053804"/>
      <w:proofErr w:type="spellStart"/>
      <w:r w:rsidR="00C4103D" w:rsidRPr="00C4103D">
        <w:rPr>
          <w:rFonts w:ascii="Calibri" w:hAnsi="Calibri" w:cs="Calibri"/>
        </w:rPr>
        <w:t>Hys</w:t>
      </w:r>
      <w:r w:rsidR="00C4103D" w:rsidRPr="002F2BDD">
        <w:t>C</w:t>
      </w:r>
      <w:r w:rsidR="00C4103D" w:rsidRPr="00C4103D">
        <w:rPr>
          <w:rFonts w:ascii="Calibri" w:hAnsi="Calibri" w:cs="Calibri"/>
        </w:rPr>
        <w:t>mp</w:t>
      </w:r>
      <w:proofErr w:type="spellEnd"/>
      <w:r>
        <w:fldChar w:fldCharType="end"/>
      </w:r>
      <w:r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8"/>
      <w:bookmarkEnd w:id="9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7053805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292620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Refer FDD</w:t>
      </w:r>
    </w:p>
    <w:p w:rsidR="00D229A6" w:rsidRPr="00AA38E8" w:rsidRDefault="00D229A6" w:rsidP="00C4103D">
      <w:pPr>
        <w:pStyle w:val="Heading2"/>
      </w:pPr>
      <w:bookmarkStart w:id="13" w:name="_Toc427053806"/>
      <w:r w:rsidRPr="00D229A6">
        <w:t>Graphical</w:t>
      </w:r>
      <w:r>
        <w:t xml:space="preserve"> representation of </w:t>
      </w:r>
      <w:bookmarkEnd w:id="12"/>
      <w:r w:rsidR="00AE55D3">
        <w:fldChar w:fldCharType="begin"/>
      </w:r>
      <w:r w:rsidR="00AE55D3">
        <w:instrText xml:space="preserve"> DOCPROPERTY  "Document Version"  \* MERGEFORMAT </w:instrText>
      </w:r>
      <w:r w:rsidR="00AE55D3">
        <w:fldChar w:fldCharType="separate"/>
      </w:r>
      <w:proofErr w:type="spellStart"/>
      <w:r w:rsidR="00C4103D" w:rsidRPr="00C4103D">
        <w:rPr>
          <w:rFonts w:ascii="Calibri" w:hAnsi="Calibri" w:cs="Calibri"/>
        </w:rPr>
        <w:t>HysCmp</w:t>
      </w:r>
      <w:bookmarkEnd w:id="13"/>
      <w:proofErr w:type="spellEnd"/>
      <w:r w:rsidR="00AE55D3">
        <w:fldChar w:fldCharType="end"/>
      </w:r>
    </w:p>
    <w:p w:rsidR="00C4103D" w:rsidRDefault="00C4103D" w:rsidP="00C4103D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4902FC97" wp14:editId="12A0FA7C">
            <wp:extent cx="428625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7053807"/>
      <w:r w:rsidRPr="002D6391">
        <w:rPr>
          <w:rFonts w:ascii="Calibri" w:hAnsi="Calibri" w:cs="Calibri"/>
        </w:rPr>
        <w:lastRenderedPageBreak/>
        <w:t>Data Flow Diagram</w:t>
      </w:r>
      <w:bookmarkEnd w:id="14"/>
      <w:bookmarkEnd w:id="15"/>
    </w:p>
    <w:p w:rsidR="00D229A6" w:rsidRPr="002B094F" w:rsidRDefault="00C4103D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7053808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C4103D" w:rsidRDefault="00C4103D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7053809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Pr="00C4103D" w:rsidRDefault="00C4103D" w:rsidP="002B094F">
      <w:pPr>
        <w:rPr>
          <w:rFonts w:cs="Calibri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7053810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7053811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7053812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C4103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7053813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7053814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27053815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C4103D">
        <w:rPr>
          <w:rFonts w:ascii="Calibri" w:hAnsi="Calibri" w:cs="Calibri"/>
        </w:rPr>
        <w:t>HysCmpInit1</w:t>
      </w:r>
      <w:bookmarkEnd w:id="42"/>
      <w:bookmarkEnd w:id="43"/>
    </w:p>
    <w:p w:rsidR="002B094F" w:rsidRPr="00007584" w:rsidRDefault="00C4103D" w:rsidP="006D568E">
      <w:r>
        <w:rPr>
          <w:lang w:bidi="ar-SA"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4" w:name="_Toc421011518"/>
      <w:bookmarkStart w:id="45" w:name="_Toc427053816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F11EE7">
        <w:rPr>
          <w:rFonts w:ascii="Calibri" w:hAnsi="Calibri" w:cs="Calibri"/>
        </w:rPr>
        <w:t>H</w:t>
      </w:r>
      <w:r w:rsidR="00C4103D">
        <w:rPr>
          <w:rFonts w:ascii="Calibri" w:hAnsi="Calibri" w:cs="Calibri"/>
        </w:rPr>
        <w:t>ysCmp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4"/>
      <w:r w:rsidR="00F11EE7">
        <w:rPr>
          <w:rFonts w:ascii="Calibri" w:hAnsi="Calibri" w:cs="Calibri"/>
        </w:rPr>
        <w:t>1</w:t>
      </w:r>
      <w:bookmarkEnd w:id="45"/>
    </w:p>
    <w:p w:rsidR="008C6874" w:rsidRDefault="00733CF0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46" w:name="_Toc427053817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6"/>
      <w:proofErr w:type="spellEnd"/>
      <w:r w:rsidR="002B094F" w:rsidRPr="008C6874">
        <w:rPr>
          <w:rFonts w:ascii="Calibri" w:hAnsi="Calibri"/>
        </w:rPr>
        <w:t xml:space="preserve"> </w:t>
      </w:r>
      <w:bookmarkStart w:id="47" w:name="_Toc382301471"/>
      <w:bookmarkStart w:id="48" w:name="_Toc383698997"/>
      <w:bookmarkEnd w:id="47"/>
      <w:bookmarkEnd w:id="48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49" w:name="_Ref382299966"/>
      <w:bookmarkStart w:id="50" w:name="_Toc421011529"/>
      <w:bookmarkStart w:id="51" w:name="_Toc427053818"/>
      <w:r w:rsidRPr="00AA38E8">
        <w:rPr>
          <w:rFonts w:ascii="Calibri" w:hAnsi="Calibri" w:cs="Calibri"/>
        </w:rPr>
        <w:t>Interrupt Functions</w:t>
      </w:r>
      <w:bookmarkEnd w:id="49"/>
      <w:bookmarkEnd w:id="50"/>
      <w:bookmarkEnd w:id="51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2" w:name="_Toc338170485"/>
      <w:bookmarkStart w:id="53" w:name="_Toc418080074"/>
      <w:bookmarkStart w:id="54" w:name="_Toc421709919"/>
      <w:bookmarkStart w:id="55" w:name="_Toc427053819"/>
      <w:r w:rsidRPr="008C6874">
        <w:rPr>
          <w:rFonts w:ascii="Calibri" w:hAnsi="Calibri" w:cs="Calibri"/>
        </w:rPr>
        <w:t>Module Internal (Local) Functions</w:t>
      </w:r>
      <w:bookmarkEnd w:id="52"/>
      <w:bookmarkEnd w:id="53"/>
      <w:bookmarkEnd w:id="54"/>
      <w:bookmarkEnd w:id="55"/>
    </w:p>
    <w:p w:rsidR="00C4103D" w:rsidRPr="00AA38E8" w:rsidRDefault="00C4103D" w:rsidP="00C4103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6" w:name="_Toc421011540"/>
      <w:bookmarkStart w:id="57" w:name="_Toc426615365"/>
      <w:bookmarkStart w:id="58" w:name="_Toc427053820"/>
      <w:bookmarkStart w:id="59" w:name="_Toc421011542"/>
      <w:r w:rsidRPr="00AA38E8">
        <w:rPr>
          <w:rFonts w:ascii="Calibri" w:hAnsi="Calibri" w:cs="Calibri"/>
        </w:rPr>
        <w:t>Local Function #1</w:t>
      </w:r>
      <w:bookmarkEnd w:id="56"/>
      <w:bookmarkEnd w:id="57"/>
      <w:bookmarkEnd w:id="5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C4103D" w:rsidRPr="00AA38E8" w:rsidTr="00750076">
        <w:tc>
          <w:tcPr>
            <w:tcW w:w="1653" w:type="dxa"/>
          </w:tcPr>
          <w:p w:rsidR="00C4103D" w:rsidRPr="00AA38E8" w:rsidRDefault="00C4103D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C4103D" w:rsidRPr="00AA38E8" w:rsidRDefault="00C4103D" w:rsidP="0075007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4103D">
              <w:t>MoreCmp</w:t>
            </w:r>
            <w:proofErr w:type="spellEnd"/>
          </w:p>
        </w:tc>
        <w:tc>
          <w:tcPr>
            <w:tcW w:w="953" w:type="dxa"/>
            <w:shd w:val="pct30" w:color="FFFF00" w:fill="auto"/>
          </w:tcPr>
          <w:p w:rsidR="00C4103D" w:rsidRPr="00AA38E8" w:rsidRDefault="00C4103D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C4103D" w:rsidRPr="00AA38E8" w:rsidRDefault="00C4103D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C4103D" w:rsidRPr="00AA38E8" w:rsidRDefault="00C4103D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4103D" w:rsidRPr="00AA38E8" w:rsidTr="00750076">
        <w:tc>
          <w:tcPr>
            <w:tcW w:w="1653" w:type="dxa"/>
          </w:tcPr>
          <w:p w:rsidR="00C4103D" w:rsidRPr="00AA38E8" w:rsidRDefault="00C4103D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C4103D" w:rsidRPr="00AA38E8" w:rsidRDefault="00C4103D" w:rsidP="00750076">
            <w:pPr>
              <w:spacing w:before="60"/>
              <w:rPr>
                <w:rFonts w:cs="Calibri"/>
                <w:sz w:val="16"/>
              </w:rPr>
            </w:pPr>
            <w:r w:rsidRPr="00C4103D">
              <w:rPr>
                <w:rFonts w:cs="Calibri"/>
                <w:sz w:val="16"/>
              </w:rPr>
              <w:t>TqChg_HwNwtMtr_T_f32</w:t>
            </w:r>
          </w:p>
        </w:tc>
        <w:tc>
          <w:tcPr>
            <w:tcW w:w="953" w:type="dxa"/>
          </w:tcPr>
          <w:p w:rsidR="00C4103D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C4103D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C4103D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</w:p>
        </w:tc>
      </w:tr>
      <w:tr w:rsidR="003C445A" w:rsidRPr="00AA38E8" w:rsidTr="00750076">
        <w:tc>
          <w:tcPr>
            <w:tcW w:w="1653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C445A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3C445A">
              <w:rPr>
                <w:rFonts w:cs="Calibri"/>
                <w:sz w:val="16"/>
              </w:rPr>
              <w:t>RiseXPtr_HwNwtMtr_T_f32</w:t>
            </w:r>
          </w:p>
        </w:tc>
        <w:tc>
          <w:tcPr>
            <w:tcW w:w="953" w:type="dxa"/>
          </w:tcPr>
          <w:p w:rsidR="003C445A" w:rsidRPr="00AA38E8" w:rsidRDefault="003C445A" w:rsidP="00862E1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3C445A" w:rsidRPr="00AA38E8" w:rsidRDefault="003C445A" w:rsidP="00862E1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3C445A" w:rsidRPr="00AA38E8" w:rsidRDefault="003C445A" w:rsidP="00862E12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3C445A" w:rsidRPr="00AA38E8" w:rsidTr="00750076">
        <w:tc>
          <w:tcPr>
            <w:tcW w:w="1653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3C445A" w:rsidRPr="00AB119F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3C445A">
              <w:rPr>
                <w:rFonts w:cs="Calibri"/>
                <w:sz w:val="16"/>
              </w:rPr>
              <w:t>RiseXFac_HwNwtMtr_T_f32</w:t>
            </w:r>
          </w:p>
        </w:tc>
        <w:tc>
          <w:tcPr>
            <w:tcW w:w="953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3C445A" w:rsidRPr="00AA38E8" w:rsidTr="00750076">
        <w:tc>
          <w:tcPr>
            <w:tcW w:w="1653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 w:rsidRPr="00C4103D">
              <w:rPr>
                <w:rFonts w:cs="Calibri"/>
                <w:sz w:val="16"/>
              </w:rPr>
              <w:t>RiseY_Uls_T_f32</w:t>
            </w:r>
          </w:p>
        </w:tc>
        <w:tc>
          <w:tcPr>
            <w:tcW w:w="953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3C445A" w:rsidRPr="00AA38E8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C4103D" w:rsidRDefault="00C4103D" w:rsidP="00C4103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6615366"/>
      <w:bookmarkStart w:id="61" w:name="_Toc427053821"/>
      <w:bookmarkStart w:id="62" w:name="_Toc421011541"/>
      <w:r>
        <w:rPr>
          <w:rFonts w:ascii="Calibri" w:hAnsi="Calibri" w:cs="Calibri"/>
        </w:rPr>
        <w:t>Design Rationale</w:t>
      </w:r>
      <w:bookmarkEnd w:id="60"/>
      <w:bookmarkEnd w:id="61"/>
    </w:p>
    <w:p w:rsidR="00C4103D" w:rsidRPr="00B35098" w:rsidRDefault="00C4103D" w:rsidP="00C4103D">
      <w:pPr>
        <w:rPr>
          <w:lang w:bidi="ar-SA"/>
        </w:rPr>
      </w:pPr>
      <w:r>
        <w:rPr>
          <w:lang w:bidi="ar-SA"/>
        </w:rPr>
        <w:t>None</w:t>
      </w:r>
    </w:p>
    <w:p w:rsidR="00C4103D" w:rsidRPr="00AA38E8" w:rsidRDefault="00C4103D" w:rsidP="00C4103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26615367"/>
      <w:bookmarkStart w:id="64" w:name="_Toc427053822"/>
      <w:r>
        <w:rPr>
          <w:rFonts w:ascii="Calibri" w:hAnsi="Calibri" w:cs="Calibri"/>
        </w:rPr>
        <w:t>Processing</w:t>
      </w:r>
      <w:bookmarkEnd w:id="62"/>
      <w:bookmarkEnd w:id="63"/>
      <w:bookmarkEnd w:id="64"/>
    </w:p>
    <w:p w:rsidR="00C4103D" w:rsidRDefault="00C4103D" w:rsidP="00C4103D">
      <w:r>
        <w:rPr>
          <w:rFonts w:cs="Calibri"/>
        </w:rPr>
        <w:t xml:space="preserve">Refer </w:t>
      </w:r>
      <w:r w:rsidR="00EF36AE">
        <w:rPr>
          <w:rFonts w:cs="Calibri"/>
        </w:rPr>
        <w:t>‘</w:t>
      </w:r>
      <w:proofErr w:type="spellStart"/>
      <w:r w:rsidR="00EF36AE">
        <w:t>MoreCmp</w:t>
      </w:r>
      <w:proofErr w:type="spellEnd"/>
      <w:r w:rsidR="00EF36AE">
        <w:t>’ block in Simulink model</w:t>
      </w:r>
      <w:r>
        <w:t xml:space="preserve"> </w:t>
      </w:r>
    </w:p>
    <w:p w:rsidR="00EF36AE" w:rsidRPr="00AA38E8" w:rsidRDefault="00EF36AE" w:rsidP="00EF36A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5" w:name="_Toc427053823"/>
      <w:r w:rsidRPr="00AA38E8">
        <w:rPr>
          <w:rFonts w:ascii="Calibri" w:hAnsi="Calibri" w:cs="Calibri"/>
        </w:rPr>
        <w:t>Local Function #1</w:t>
      </w:r>
      <w:bookmarkEnd w:id="6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F36AE">
              <w:t>LessCmp</w:t>
            </w:r>
            <w:proofErr w:type="spellEnd"/>
          </w:p>
        </w:tc>
        <w:tc>
          <w:tcPr>
            <w:tcW w:w="953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 w:rsidRPr="00C4103D">
              <w:rPr>
                <w:rFonts w:cs="Calibri"/>
                <w:sz w:val="16"/>
              </w:rPr>
              <w:t>TqChg_HwNwtMtr_T_f32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EF36AE" w:rsidRPr="00AB119F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3C445A">
              <w:rPr>
                <w:rFonts w:cs="Calibri"/>
                <w:sz w:val="16"/>
              </w:rPr>
              <w:t>RiseYPtr_Uls_T_f32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EF36AE" w:rsidRDefault="003C445A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3C445A">
              <w:rPr>
                <w:rFonts w:cs="Calibri"/>
                <w:sz w:val="16"/>
              </w:rPr>
              <w:t>RiseXFac_HwNwtMtr_T_f32</w:t>
            </w:r>
          </w:p>
        </w:tc>
        <w:tc>
          <w:tcPr>
            <w:tcW w:w="953" w:type="dxa"/>
          </w:tcPr>
          <w:p w:rsidR="00EF36AE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EF36AE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 w:rsidRPr="00C4103D">
              <w:rPr>
                <w:rFonts w:cs="Calibri"/>
                <w:sz w:val="16"/>
              </w:rPr>
              <w:t>RiseY_Uls_T_f32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EF36AE" w:rsidRDefault="00EF36AE" w:rsidP="00EF36A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7053824"/>
      <w:r>
        <w:rPr>
          <w:rFonts w:ascii="Calibri" w:hAnsi="Calibri" w:cs="Calibri"/>
        </w:rPr>
        <w:lastRenderedPageBreak/>
        <w:t>Design Rationale</w:t>
      </w:r>
      <w:bookmarkEnd w:id="66"/>
    </w:p>
    <w:p w:rsidR="00EF36AE" w:rsidRPr="00B35098" w:rsidRDefault="00EF36AE" w:rsidP="00EF36AE">
      <w:pPr>
        <w:rPr>
          <w:lang w:bidi="ar-SA"/>
        </w:rPr>
      </w:pPr>
      <w:r>
        <w:rPr>
          <w:lang w:bidi="ar-SA"/>
        </w:rPr>
        <w:t>None</w:t>
      </w:r>
    </w:p>
    <w:p w:rsidR="00EF36AE" w:rsidRPr="00AA38E8" w:rsidRDefault="00EF36AE" w:rsidP="00EF36A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27053825"/>
      <w:r>
        <w:rPr>
          <w:rFonts w:ascii="Calibri" w:hAnsi="Calibri" w:cs="Calibri"/>
        </w:rPr>
        <w:t>Processing</w:t>
      </w:r>
      <w:bookmarkEnd w:id="67"/>
    </w:p>
    <w:p w:rsidR="00EF36AE" w:rsidRDefault="00EF36AE" w:rsidP="00EF36AE">
      <w:pPr>
        <w:rPr>
          <w:rFonts w:cs="Calibri"/>
        </w:rPr>
      </w:pPr>
      <w:r>
        <w:rPr>
          <w:rFonts w:cs="Calibri"/>
        </w:rPr>
        <w:t>Refer ‘</w:t>
      </w:r>
      <w:proofErr w:type="spellStart"/>
      <w:r>
        <w:rPr>
          <w:rFonts w:cs="Calibri"/>
        </w:rPr>
        <w:t>Less</w:t>
      </w:r>
      <w:r>
        <w:t>Cmp</w:t>
      </w:r>
      <w:proofErr w:type="spellEnd"/>
      <w:r>
        <w:t xml:space="preserve">’ block in Simulink model </w:t>
      </w:r>
    </w:p>
    <w:p w:rsidR="00EF36AE" w:rsidRPr="00AA38E8" w:rsidRDefault="00EF36AE" w:rsidP="00EF36A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8" w:name="_Toc427053826"/>
      <w:r w:rsidRPr="00AA38E8">
        <w:rPr>
          <w:rFonts w:ascii="Calibri" w:hAnsi="Calibri" w:cs="Calibri"/>
        </w:rPr>
        <w:t>Local Function #1</w:t>
      </w:r>
      <w:bookmarkEnd w:id="6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F36AE">
              <w:t>CalcAvlCmp</w:t>
            </w:r>
            <w:proofErr w:type="spellEnd"/>
          </w:p>
        </w:tc>
        <w:tc>
          <w:tcPr>
            <w:tcW w:w="953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EF36AE" w:rsidRPr="00AA38E8" w:rsidRDefault="00EF36AE" w:rsidP="0075007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 w:rsidRPr="00EF36AE">
              <w:rPr>
                <w:rFonts w:cs="Calibri"/>
                <w:sz w:val="16"/>
              </w:rPr>
              <w:t>HwTqFildVal_HwNwtMtr_T_f32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EF36AE" w:rsidRPr="00AB119F" w:rsidRDefault="00EF36AE" w:rsidP="00750076">
            <w:pPr>
              <w:spacing w:before="60"/>
              <w:rPr>
                <w:rFonts w:cs="Calibri"/>
                <w:sz w:val="16"/>
              </w:rPr>
            </w:pPr>
            <w:r w:rsidRPr="00EF36AE">
              <w:rPr>
                <w:rFonts w:cs="Calibri"/>
                <w:sz w:val="16"/>
              </w:rPr>
              <w:t>AssiCmdFildVal_HwNwtMtr_T_f32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-352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352</w:t>
            </w:r>
          </w:p>
        </w:tc>
      </w:tr>
      <w:tr w:rsidR="00EF36AE" w:rsidRPr="00AA38E8" w:rsidTr="00750076">
        <w:tc>
          <w:tcPr>
            <w:tcW w:w="16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b/>
                <w:bCs/>
                <w:sz w:val="16"/>
              </w:rPr>
            </w:pPr>
            <w:bookmarkStart w:id="69" w:name="_GoBack"/>
            <w:bookmarkEnd w:id="69"/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 w:rsidRPr="00EF36AE">
              <w:rPr>
                <w:rFonts w:cs="Calibri"/>
                <w:sz w:val="16"/>
              </w:rPr>
              <w:t>HysCmpAvl_HwNwtMtr_T_f32</w:t>
            </w:r>
          </w:p>
        </w:tc>
        <w:tc>
          <w:tcPr>
            <w:tcW w:w="953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294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218" w:type="dxa"/>
          </w:tcPr>
          <w:p w:rsidR="00EF36AE" w:rsidRPr="00AA38E8" w:rsidRDefault="00EF36AE" w:rsidP="007500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</w:tbl>
    <w:p w:rsidR="00EF36AE" w:rsidRDefault="00EF36AE" w:rsidP="00EF36A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27053827"/>
      <w:r>
        <w:rPr>
          <w:rFonts w:ascii="Calibri" w:hAnsi="Calibri" w:cs="Calibri"/>
        </w:rPr>
        <w:t>Design Rationale</w:t>
      </w:r>
      <w:bookmarkEnd w:id="70"/>
    </w:p>
    <w:p w:rsidR="00EF36AE" w:rsidRPr="00B35098" w:rsidRDefault="00EF36AE" w:rsidP="00EF36AE">
      <w:pPr>
        <w:rPr>
          <w:lang w:bidi="ar-SA"/>
        </w:rPr>
      </w:pPr>
      <w:r>
        <w:rPr>
          <w:lang w:bidi="ar-SA"/>
        </w:rPr>
        <w:t>None</w:t>
      </w:r>
    </w:p>
    <w:p w:rsidR="00EF36AE" w:rsidRPr="00AA38E8" w:rsidRDefault="00EF36AE" w:rsidP="00EF36A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27053828"/>
      <w:r>
        <w:rPr>
          <w:rFonts w:ascii="Calibri" w:hAnsi="Calibri" w:cs="Calibri"/>
        </w:rPr>
        <w:t>Processing</w:t>
      </w:r>
      <w:bookmarkEnd w:id="71"/>
    </w:p>
    <w:p w:rsidR="00EF36AE" w:rsidRDefault="00EF36AE" w:rsidP="00C4103D">
      <w:pPr>
        <w:rPr>
          <w:rFonts w:cs="Calibri"/>
        </w:rPr>
      </w:pPr>
      <w:r>
        <w:rPr>
          <w:rFonts w:cs="Calibri"/>
        </w:rPr>
        <w:t>Refer ‘</w:t>
      </w:r>
      <w:proofErr w:type="spellStart"/>
      <w:r>
        <w:t>CalcAvlCmp</w:t>
      </w:r>
      <w:proofErr w:type="spellEnd"/>
      <w:r>
        <w:t xml:space="preserve">’ block in Simulink model 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2" w:name="_Toc42705382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9"/>
      <w:bookmarkEnd w:id="72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3" w:name="_Toc418080076"/>
      <w:bookmarkStart w:id="74" w:name="_Toc421709921"/>
      <w:bookmarkStart w:id="75" w:name="_Toc42705383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3"/>
      <w:bookmarkEnd w:id="74"/>
      <w:bookmarkEnd w:id="75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" w:name="_Toc382297449"/>
      <w:bookmarkStart w:id="77" w:name="_Toc418080077"/>
      <w:bookmarkStart w:id="78" w:name="_Toc421709922"/>
      <w:bookmarkStart w:id="79" w:name="_Toc427053831"/>
      <w:r w:rsidRPr="00E75CFE">
        <w:rPr>
          <w:rFonts w:ascii="Calibri" w:hAnsi="Calibri" w:cs="Calibri"/>
        </w:rPr>
        <w:lastRenderedPageBreak/>
        <w:t>UNIT TEST CONSIDERATION</w:t>
      </w:r>
      <w:bookmarkEnd w:id="76"/>
      <w:bookmarkEnd w:id="77"/>
      <w:bookmarkEnd w:id="78"/>
      <w:bookmarkEnd w:id="79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0" w:name="_Toc427053832"/>
      <w:r w:rsidRPr="00A158C7">
        <w:lastRenderedPageBreak/>
        <w:t>Abbreviations and Acronyms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1" w:name="_Toc427053833"/>
      <w:r w:rsidRPr="00A158C7">
        <w:lastRenderedPageBreak/>
        <w:t>Glossary</w:t>
      </w:r>
      <w:bookmarkEnd w:id="81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2" w:name="_Toc427053834"/>
      <w:r w:rsidRPr="00A158C7">
        <w:lastRenderedPageBreak/>
        <w:t>References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3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7241E2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985B69" w:rsidP="00B758D2">
            <w:pPr>
              <w:keepNext/>
            </w:pPr>
            <w:hyperlink r:id="rId15" w:history="1">
              <w:bookmarkStart w:id="84" w:name="_Ref335300243"/>
              <w:r w:rsidR="00531B8C" w:rsidRPr="00FC427F">
                <w:t>Software Naming Conventions.doc</w:t>
              </w:r>
              <w:bookmarkEnd w:id="84"/>
            </w:hyperlink>
          </w:p>
        </w:tc>
        <w:tc>
          <w:tcPr>
            <w:tcW w:w="2091" w:type="dxa"/>
            <w:shd w:val="clear" w:color="auto" w:fill="auto"/>
          </w:tcPr>
          <w:p w:rsidR="00531B8C" w:rsidRDefault="007241E2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5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5"/>
          </w:p>
        </w:tc>
        <w:tc>
          <w:tcPr>
            <w:tcW w:w="2091" w:type="dxa"/>
            <w:shd w:val="clear" w:color="auto" w:fill="auto"/>
          </w:tcPr>
          <w:p w:rsidR="00531B8C" w:rsidRDefault="007241E2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04.02.00</w:t>
            </w:r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733CF0" w:rsidP="00CE2BA5">
            <w:pPr>
              <w:keepNext/>
            </w:pPr>
            <w:r>
              <w:t xml:space="preserve">FDD – </w:t>
            </w:r>
            <w:r w:rsidR="00CE2BA5">
              <w:t>SF012</w:t>
            </w:r>
            <w:r>
              <w:t>A_H</w:t>
            </w:r>
            <w:r w:rsidR="00CE2BA5">
              <w:t>ysCmp</w:t>
            </w:r>
            <w:r>
              <w:t>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69" w:rsidRDefault="00985B69">
      <w:r>
        <w:separator/>
      </w:r>
    </w:p>
  </w:endnote>
  <w:endnote w:type="continuationSeparator" w:id="0">
    <w:p w:rsidR="00985B69" w:rsidRDefault="0098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C4103D" w:rsidRPr="00C4103D">
            <w:rPr>
              <w:sz w:val="16"/>
              <w:szCs w:val="16"/>
            </w:rPr>
            <w:t>HysCmp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C4103D">
            <w:rPr>
              <w:sz w:val="16"/>
              <w:szCs w:val="16"/>
            </w:rPr>
            <w:t>Aug 04</w:t>
          </w:r>
          <w:r w:rsidR="00E55613"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C445A">
            <w:rPr>
              <w:b/>
              <w:noProof/>
              <w:sz w:val="16"/>
              <w:szCs w:val="16"/>
            </w:rPr>
            <w:t>11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C445A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69" w:rsidRDefault="00985B69">
      <w:r>
        <w:separator/>
      </w:r>
    </w:p>
  </w:footnote>
  <w:footnote w:type="continuationSeparator" w:id="0">
    <w:p w:rsidR="00985B69" w:rsidRDefault="00985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1BC7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2BD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C445A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59BB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41E2"/>
    <w:rsid w:val="00725671"/>
    <w:rsid w:val="00727610"/>
    <w:rsid w:val="00733CF0"/>
    <w:rsid w:val="00737A19"/>
    <w:rsid w:val="00751961"/>
    <w:rsid w:val="0075721A"/>
    <w:rsid w:val="00765195"/>
    <w:rsid w:val="00767585"/>
    <w:rsid w:val="00770295"/>
    <w:rsid w:val="00773CA8"/>
    <w:rsid w:val="00782C1A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5B69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103D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2BA5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45159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EF36AE"/>
    <w:rsid w:val="00F11EE7"/>
    <w:rsid w:val="00F1257A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33E1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C4103D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C4103D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0832F8"/>
    <w:rsid w:val="002054A9"/>
    <w:rsid w:val="004C0521"/>
    <w:rsid w:val="006C1055"/>
    <w:rsid w:val="00AA5F1E"/>
    <w:rsid w:val="00BF6D05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D1EBFEC-F5D1-4117-A68B-C87836AA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64</TotalTime>
  <Pages>16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6848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17</cp:revision>
  <cp:lastPrinted>2014-12-17T17:01:00Z</cp:lastPrinted>
  <dcterms:created xsi:type="dcterms:W3CDTF">2015-08-04T18:36:00Z</dcterms:created>
  <dcterms:modified xsi:type="dcterms:W3CDTF">2015-08-11T23:48:00Z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